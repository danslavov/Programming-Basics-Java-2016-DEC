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D2E" w:rsidRPr="008A3152" w:rsidRDefault="00D82D2E" w:rsidP="00F22D4E">
      <w:pPr>
        <w:pStyle w:val="Heading1"/>
        <w:rPr>
          <w:rFonts w:cs="Times New Roman"/>
          <w:lang w:val="bg-BG"/>
        </w:rPr>
      </w:pPr>
      <w:r w:rsidRPr="008A3152">
        <w:rPr>
          <w:lang w:val="bg-BG"/>
        </w:rPr>
        <w:t>Упражнения: Чертане с цикли</w:t>
      </w:r>
    </w:p>
    <w:p w:rsidR="00D82D2E" w:rsidRDefault="00D82D2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7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D82D2E" w:rsidRPr="003D319A" w:rsidRDefault="00D82D2E" w:rsidP="002D17F5">
      <w:pPr>
        <w:pStyle w:val="Heading2"/>
        <w:rPr>
          <w:rFonts w:cs="Times New Roman"/>
        </w:rPr>
      </w:pPr>
      <w:r w:rsidRPr="003D319A">
        <w:t>Празно</w:t>
      </w:r>
      <w:r w:rsidRPr="003D319A">
        <w:rPr>
          <w:lang w:val="en-US"/>
        </w:rPr>
        <w:t xml:space="preserve"> IntelliJ </w:t>
      </w:r>
      <w:r w:rsidRPr="003D319A">
        <w:t>решение (</w:t>
      </w:r>
      <w:r w:rsidRPr="003D319A">
        <w:rPr>
          <w:lang w:val="en-US"/>
        </w:rPr>
        <w:t>Blank Project)</w:t>
      </w:r>
    </w:p>
    <w:p w:rsidR="00D82D2E" w:rsidRPr="00BB0ECB" w:rsidRDefault="00D82D2E" w:rsidP="002D17F5">
      <w:pPr>
        <w:rPr>
          <w:lang w:val="bg-BG"/>
        </w:rPr>
      </w:pPr>
      <w:r w:rsidRPr="00BB0ECB">
        <w:rPr>
          <w:lang w:val="bg-BG"/>
        </w:rPr>
        <w:t>Създайте празно решение (</w:t>
      </w:r>
      <w:r w:rsidRPr="00BB0ECB">
        <w:t>Blank</w:t>
      </w:r>
      <w:r w:rsidRPr="00BB0ECB">
        <w:rPr>
          <w:lang w:val="bg-BG"/>
        </w:rPr>
        <w:t xml:space="preserve"> </w:t>
      </w:r>
      <w:r w:rsidRPr="00BB0ECB">
        <w:t>Project</w:t>
      </w:r>
      <w:r w:rsidRPr="003843E4">
        <w:rPr>
          <w:lang w:val="bg-BG"/>
        </w:rPr>
        <w:t xml:space="preserve">) </w:t>
      </w:r>
      <w:r w:rsidRPr="00BB0ECB">
        <w:rPr>
          <w:lang w:val="bg-BG"/>
        </w:rPr>
        <w:t xml:space="preserve">във </w:t>
      </w:r>
      <w:r w:rsidRPr="00BB0ECB">
        <w:t>IntelliJ</w:t>
      </w:r>
      <w:r w:rsidRPr="003843E4">
        <w:rPr>
          <w:lang w:val="bg-BG"/>
        </w:rPr>
        <w:t>.</w:t>
      </w:r>
      <w:r>
        <w:rPr>
          <w:lang w:val="bg-BG"/>
        </w:rPr>
        <w:t xml:space="preserve"> Класовете в</w:t>
      </w:r>
      <w:r w:rsidRPr="00BB0ECB">
        <w:rPr>
          <w:lang w:val="bg-BG"/>
        </w:rPr>
        <w:t xml:space="preserve"> </w:t>
      </w:r>
      <w:r w:rsidRPr="00BB0ECB">
        <w:t>IntelliJ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обединяват група проекти. Тази възможност е изключително удобна, когато искаме да работим по няколко проекта и бързо да превключваме между тях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или искаме да обединим логически няколко взаимосвързани проекта.</w:t>
      </w:r>
    </w:p>
    <w:p w:rsidR="00D82D2E" w:rsidRPr="003843E4" w:rsidRDefault="00D82D2E" w:rsidP="002D17F5">
      <w:pPr>
        <w:rPr>
          <w:lang w:val="bg-BG"/>
        </w:rPr>
      </w:pPr>
      <w:r w:rsidRPr="00BB0ECB">
        <w:rPr>
          <w:lang w:val="bg-BG"/>
        </w:rPr>
        <w:t xml:space="preserve">В настоящото практическо занимание ще използваме </w:t>
      </w:r>
      <w:r>
        <w:rPr>
          <w:lang w:val="bg-BG"/>
        </w:rPr>
        <w:t>Java</w:t>
      </w:r>
      <w:r w:rsidRPr="003843E4">
        <w:rPr>
          <w:lang w:val="bg-BG"/>
        </w:rPr>
        <w:t xml:space="preserve"> проект</w:t>
      </w:r>
      <w:r w:rsidRPr="00BB0ECB"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BB0ECB">
        <w:rPr>
          <w:lang w:val="bg-BG"/>
        </w:rPr>
        <w:t xml:space="preserve">няколко </w:t>
      </w:r>
      <w:r>
        <w:rPr>
          <w:lang w:val="bg-BG"/>
        </w:rPr>
        <w:t>класа</w:t>
      </w:r>
      <w:r w:rsidRPr="003843E4">
        <w:rPr>
          <w:lang w:val="bg-BG"/>
        </w:rPr>
        <w:t>,</w:t>
      </w:r>
      <w:r w:rsidRPr="00BB0ECB">
        <w:rPr>
          <w:lang w:val="bg-BG"/>
        </w:rPr>
        <w:t xml:space="preserve"> за да ор</w:t>
      </w:r>
      <w:r w:rsidRPr="00891816">
        <w:rPr>
          <w:b/>
          <w:bCs/>
          <w:lang w:val="bg-BG"/>
        </w:rPr>
        <w:t>г</w:t>
      </w:r>
      <w:r w:rsidRPr="00BB0ECB">
        <w:rPr>
          <w:lang w:val="bg-BG"/>
        </w:rPr>
        <w:t xml:space="preserve">анизираме решенията на задачите от упражненията – всяка задача в отделен </w:t>
      </w:r>
      <w:r w:rsidRPr="003843E4">
        <w:rPr>
          <w:lang w:val="bg-BG"/>
        </w:rPr>
        <w:t xml:space="preserve">клас </w:t>
      </w:r>
      <w:r w:rsidRPr="00BB0ECB">
        <w:rPr>
          <w:lang w:val="bg-BG"/>
        </w:rPr>
        <w:t>в общ проект.</w:t>
      </w:r>
    </w:p>
    <w:p w:rsidR="00D82D2E" w:rsidRPr="00BB0ECB" w:rsidRDefault="00D82D2E" w:rsidP="002D17F5">
      <w:pPr>
        <w:numPr>
          <w:ilvl w:val="0"/>
          <w:numId w:val="7"/>
        </w:numPr>
      </w:pPr>
      <w:r w:rsidRPr="00BB0ECB">
        <w:rPr>
          <w:lang w:val="bg-BG"/>
        </w:rPr>
        <w:t>Стартирайте</w:t>
      </w:r>
      <w:r w:rsidRPr="00BB0ECB">
        <w:t xml:space="preserve"> IntelliJ IDEA</w:t>
      </w:r>
      <w:r w:rsidRPr="00BB0ECB">
        <w:rPr>
          <w:lang w:val="bg-BG"/>
        </w:rPr>
        <w:t>.</w:t>
      </w:r>
    </w:p>
    <w:p w:rsidR="00D82D2E" w:rsidRPr="00BB0ECB" w:rsidRDefault="00D82D2E" w:rsidP="002D17F5">
      <w:pPr>
        <w:pStyle w:val="ListParagraph"/>
        <w:numPr>
          <w:ilvl w:val="0"/>
          <w:numId w:val="7"/>
        </w:numPr>
      </w:pPr>
      <w:r w:rsidRPr="00BB0ECB">
        <w:rPr>
          <w:lang w:val="bg-BG"/>
        </w:rPr>
        <w:t>Създайте нов</w:t>
      </w:r>
      <w:r w:rsidRPr="00BB0ECB">
        <w:t xml:space="preserve"> </w:t>
      </w:r>
      <w:r w:rsidRPr="00BB0ECB">
        <w:rPr>
          <w:lang w:val="bg-BG"/>
        </w:rPr>
        <w:t xml:space="preserve">проект: </w:t>
      </w:r>
      <w:r w:rsidRPr="00BB0ECB">
        <w:t>[Create New Project]</w:t>
      </w:r>
      <w:r w:rsidRPr="00BB0ECB">
        <w:rPr>
          <w:lang w:val="bg-BG"/>
        </w:rPr>
        <w:t>.</w:t>
      </w:r>
    </w:p>
    <w:p w:rsidR="00D82D2E" w:rsidRDefault="00D82D2E" w:rsidP="002D17F5">
      <w:pPr>
        <w:jc w:val="center"/>
      </w:pPr>
      <w:r w:rsidRPr="002C778D">
        <w:rPr>
          <w:noProof/>
          <w:lang w:val="bg-BG" w:eastAsia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i1058" type="#_x0000_t75" style="width:330.75pt;height:195.75pt;visibility:visible">
            <v:imagedata r:id="rId8" o:title=""/>
          </v:shape>
        </w:pict>
      </w:r>
    </w:p>
    <w:p w:rsidR="00D82D2E" w:rsidRPr="00CD2B0A" w:rsidRDefault="00D82D2E" w:rsidP="002D17F5">
      <w:pPr>
        <w:pStyle w:val="ListParagraph"/>
        <w:numPr>
          <w:ilvl w:val="0"/>
          <w:numId w:val="7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Java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„</w:t>
      </w:r>
      <w:r>
        <w:rPr>
          <w:rStyle w:val="CodeChar"/>
        </w:rPr>
        <w:t>Drawing With Loops</w:t>
      </w:r>
      <w:r>
        <w:rPr>
          <w:noProof/>
        </w:rPr>
        <w:t>“</w:t>
      </w:r>
      <w:r>
        <w:rPr>
          <w:noProof/>
          <w:lang w:val="bg-BG"/>
        </w:rPr>
        <w:t>:</w:t>
      </w:r>
    </w:p>
    <w:p w:rsidR="00D82D2E" w:rsidRDefault="00D82D2E" w:rsidP="002D17F5">
      <w:pPr>
        <w:jc w:val="center"/>
      </w:pPr>
      <w:r w:rsidRPr="002C778D">
        <w:rPr>
          <w:noProof/>
          <w:lang w:val="bg-BG" w:eastAsia="bg-BG"/>
        </w:rPr>
        <w:pict>
          <v:shape id="Picture 35" o:spid="_x0000_i1059" type="#_x0000_t75" alt="2016-05-19_17-22-41" style="width:168.75pt;height:150pt;visibility:visible">
            <v:imagedata r:id="rId9" o:title=""/>
          </v:shape>
        </w:pict>
      </w:r>
      <w:r>
        <w:sym w:font="Wingdings" w:char="F0E8"/>
      </w:r>
      <w:r w:rsidRPr="002C778D">
        <w:rPr>
          <w:noProof/>
          <w:lang w:val="bg-BG" w:eastAsia="bg-BG"/>
        </w:rPr>
        <w:pict>
          <v:shape id="Picture 34" o:spid="_x0000_i1060" type="#_x0000_t75" alt="2016-05-19_17-22-52" style="width:168.75pt;height:145.5pt;visibility:visible">
            <v:imagedata r:id="rId10" o:title=""/>
          </v:shape>
        </w:pict>
      </w:r>
    </w:p>
    <w:p w:rsidR="00D82D2E" w:rsidRPr="00DC5156" w:rsidRDefault="00D82D2E" w:rsidP="002D17F5">
      <w:pPr>
        <w:jc w:val="center"/>
      </w:pPr>
      <w:r w:rsidRPr="002C778D">
        <w:rPr>
          <w:noProof/>
          <w:lang w:val="bg-BG" w:eastAsia="bg-BG"/>
        </w:rPr>
        <w:pict>
          <v:shape id="Picture 6" o:spid="_x0000_i1061" type="#_x0000_t75" style="width:338.25pt;height:61.5pt;visibility:visible">
            <v:imagedata r:id="rId11" o:title="" cropbottom="50743f"/>
          </v:shape>
        </w:pict>
      </w:r>
    </w:p>
    <w:p w:rsidR="00D82D2E" w:rsidRDefault="00D82D2E" w:rsidP="002D17F5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bCs/>
          <w:lang w:val="bg-BG"/>
        </w:rPr>
        <w:t xml:space="preserve">празен </w:t>
      </w:r>
      <w:r>
        <w:rPr>
          <w:b/>
          <w:bCs/>
        </w:rPr>
        <w:t>IntelliJ</w:t>
      </w:r>
      <w:r>
        <w:rPr>
          <w:b/>
          <w:bCs/>
          <w:lang w:val="bg-BG"/>
        </w:rPr>
        <w:t xml:space="preserve"> проект</w:t>
      </w:r>
      <w:r w:rsidRPr="007E0321">
        <w:rPr>
          <w:lang w:val="bg-BG"/>
        </w:rPr>
        <w:t xml:space="preserve"> (с </w:t>
      </w:r>
      <w:r>
        <w:rPr>
          <w:lang w:val="bg-BG"/>
        </w:rPr>
        <w:t>0 пакета в него):</w:t>
      </w:r>
    </w:p>
    <w:p w:rsidR="00D82D2E" w:rsidRDefault="00D82D2E" w:rsidP="002D17F5">
      <w:pPr>
        <w:jc w:val="center"/>
        <w:rPr>
          <w:lang w:val="bg-BG"/>
        </w:rPr>
      </w:pPr>
      <w:r w:rsidRPr="002C778D">
        <w:rPr>
          <w:noProof/>
          <w:lang w:val="bg-BG" w:eastAsia="bg-BG"/>
        </w:rPr>
        <w:pict>
          <v:shape id="Picture 9" o:spid="_x0000_i1062" type="#_x0000_t75" style="width:330.75pt;height:183pt;visibility:visible">
            <v:imagedata r:id="rId12" o:title=""/>
          </v:shape>
        </w:pict>
      </w:r>
    </w:p>
    <w:p w:rsidR="00D82D2E" w:rsidRDefault="00D82D2E" w:rsidP="002D17F5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E57E75">
        <w:rPr>
          <w:b/>
          <w:bCs/>
        </w:rPr>
        <w:t>blank</w:t>
      </w:r>
      <w:r w:rsidRPr="00294918">
        <w:rPr>
          <w:b/>
          <w:bCs/>
          <w:lang w:val="bg-BG"/>
        </w:rPr>
        <w:t xml:space="preserve"> </w:t>
      </w:r>
      <w:r w:rsidRPr="00E57E75">
        <w:rPr>
          <w:b/>
          <w:bCs/>
        </w:rPr>
        <w:t>project</w:t>
      </w:r>
      <w:r w:rsidRPr="00294918">
        <w:rPr>
          <w:lang w:val="bg-BG"/>
        </w:rPr>
        <w:t xml:space="preserve"> </w:t>
      </w:r>
      <w:r>
        <w:t>e</w:t>
      </w:r>
      <w:r w:rsidRPr="00294918">
        <w:rPr>
          <w:lang w:val="bg-BG"/>
        </w:rPr>
        <w:t xml:space="preserve"> </w:t>
      </w:r>
      <w:r>
        <w:rPr>
          <w:lang w:val="bg-BG"/>
        </w:rPr>
        <w:t>да добавяте</w:t>
      </w:r>
      <w:r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Pr="007E0321">
        <w:rPr>
          <w:b/>
          <w:bCs/>
          <w:lang w:val="bg-BG"/>
        </w:rPr>
        <w:t xml:space="preserve">по един </w:t>
      </w:r>
      <w:r>
        <w:rPr>
          <w:b/>
          <w:bCs/>
          <w:lang w:val="bg-BG"/>
        </w:rPr>
        <w:t xml:space="preserve">пакет </w:t>
      </w:r>
      <w:r w:rsidRPr="007E0321">
        <w:rPr>
          <w:b/>
          <w:bCs/>
          <w:lang w:val="bg-BG"/>
        </w:rPr>
        <w:t>за</w:t>
      </w:r>
      <w:r w:rsidRPr="00294918">
        <w:rPr>
          <w:b/>
          <w:bCs/>
          <w:lang w:val="bg-BG"/>
        </w:rPr>
        <w:t xml:space="preserve"> </w:t>
      </w:r>
      <w:r w:rsidRPr="007E0321">
        <w:rPr>
          <w:b/>
          <w:bCs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D82D2E" w:rsidRPr="00670EF7" w:rsidRDefault="00D82D2E" w:rsidP="00670EF7">
      <w:pPr>
        <w:pStyle w:val="Heading2"/>
      </w:pPr>
      <w:r w:rsidRPr="00670EF7">
        <w:t>Правоъгълник от 10 x 10 звездички</w:t>
      </w:r>
    </w:p>
    <w:p w:rsidR="00D82D2E" w:rsidRPr="00067701" w:rsidRDefault="00D82D2E" w:rsidP="0006770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3258C7">
        <w:rPr>
          <w:lang w:val="bg-BG"/>
        </w:rPr>
        <w:t xml:space="preserve">чертае на конзолата </w:t>
      </w:r>
      <w:r w:rsidRPr="003258C7">
        <w:rPr>
          <w:b/>
          <w:bCs/>
          <w:lang w:val="bg-BG"/>
        </w:rPr>
        <w:t>правоъгълник от 10 x 10 звездички</w:t>
      </w:r>
      <w:r w:rsidRPr="003258C7">
        <w:rPr>
          <w:lang w:val="bg-BG"/>
        </w:rPr>
        <w:t>:</w:t>
      </w:r>
    </w:p>
    <w:tbl>
      <w:tblPr>
        <w:tblW w:w="2397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A0"/>
      </w:tblPr>
      <w:tblGrid>
        <w:gridCol w:w="896"/>
        <w:gridCol w:w="1501"/>
      </w:tblGrid>
      <w:tr w:rsidR="00D82D2E" w:rsidRPr="002C778D">
        <w:tc>
          <w:tcPr>
            <w:tcW w:w="896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изход</w:t>
            </w:r>
          </w:p>
        </w:tc>
      </w:tr>
      <w:tr w:rsidR="00D82D2E" w:rsidRPr="002C778D">
        <w:tc>
          <w:tcPr>
            <w:tcW w:w="896" w:type="dxa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(няма)</w:t>
            </w:r>
          </w:p>
        </w:tc>
        <w:tc>
          <w:tcPr>
            <w:tcW w:w="1501" w:type="dxa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**********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**********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**********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**********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**********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**********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**********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**********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**********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**********</w:t>
            </w:r>
          </w:p>
        </w:tc>
      </w:tr>
    </w:tbl>
    <w:p w:rsidR="00D82D2E" w:rsidRPr="00813917" w:rsidRDefault="00D82D2E" w:rsidP="007C09EE">
      <w:pPr>
        <w:spacing w:before="120"/>
      </w:pPr>
      <w:r w:rsidRPr="007C09EE">
        <w:rPr>
          <w:b/>
          <w:bCs/>
          <w:lang w:val="bg-BG"/>
        </w:rPr>
        <w:t>Подсказки</w:t>
      </w:r>
      <w:r>
        <w:rPr>
          <w:lang w:val="bg-BG"/>
        </w:rPr>
        <w:t>:</w:t>
      </w:r>
    </w:p>
    <w:p w:rsidR="00D82D2E" w:rsidRDefault="00D82D2E" w:rsidP="00E12F06">
      <w:pPr>
        <w:pStyle w:val="ListParagraph"/>
        <w:numPr>
          <w:ilvl w:val="0"/>
          <w:numId w:val="2"/>
        </w:numPr>
        <w:spacing w:before="120"/>
      </w:pPr>
      <w:r w:rsidRPr="003C6B29">
        <w:rPr>
          <w:lang w:val="bg-BG"/>
        </w:rPr>
        <w:t xml:space="preserve">Създайте </w:t>
      </w:r>
      <w:r w:rsidRPr="00F02F51">
        <w:rPr>
          <w:b/>
          <w:bCs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IntelliJ </w:t>
      </w:r>
      <w:r>
        <w:rPr>
          <w:lang w:val="bg-BG"/>
        </w:rPr>
        <w:t xml:space="preserve">решение – конзолна </w:t>
      </w:r>
      <w:r>
        <w:t xml:space="preserve">Java </w:t>
      </w:r>
      <w:r>
        <w:rPr>
          <w:lang w:val="bg-BG"/>
        </w:rPr>
        <w:t>програма. Задайте подходящо име на проекта, например</w:t>
      </w:r>
      <w:r>
        <w:t xml:space="preserve"> “</w:t>
      </w:r>
      <w:r w:rsidRPr="004C53A1">
        <w:rPr>
          <w:rStyle w:val="CodeChar"/>
        </w:rPr>
        <w:t>Rectangle-of-10x10-Stars</w:t>
      </w:r>
      <w:r>
        <w:t>”.</w:t>
      </w:r>
    </w:p>
    <w:p w:rsidR="00D82D2E" w:rsidRPr="00A07E97" w:rsidRDefault="00D82D2E" w:rsidP="00E12F06">
      <w:pPr>
        <w:pStyle w:val="ListParagraph"/>
        <w:numPr>
          <w:ilvl w:val="0"/>
          <w:numId w:val="2"/>
        </w:numPr>
        <w:spacing w:before="120"/>
      </w:pPr>
      <w:r>
        <w:rPr>
          <w:lang w:val="bg-BG"/>
        </w:rPr>
        <w:t>За да може да повтаряте знаци лесно си направете метод „</w:t>
      </w:r>
      <w:r w:rsidRPr="00A07E97">
        <w:rPr>
          <w:b/>
          <w:bCs/>
        </w:rPr>
        <w:t>repeat</w:t>
      </w:r>
      <w:r>
        <w:rPr>
          <w:b/>
          <w:bCs/>
        </w:rPr>
        <w:t>Str</w:t>
      </w:r>
      <w:r>
        <w:t>”</w:t>
      </w:r>
      <w:r>
        <w:rPr>
          <w:lang w:val="bg-BG"/>
        </w:rPr>
        <w:t xml:space="preserve">, който приема като параметри </w:t>
      </w:r>
      <w:r w:rsidRPr="00A07E97">
        <w:rPr>
          <w:b/>
          <w:bCs/>
          <w:lang w:val="bg-BG"/>
        </w:rPr>
        <w:t>знакът, който ще се повтаря</w:t>
      </w:r>
      <w:r>
        <w:rPr>
          <w:lang w:val="bg-BG"/>
        </w:rPr>
        <w:t xml:space="preserve"> и </w:t>
      </w:r>
      <w:r w:rsidRPr="00A07E97">
        <w:rPr>
          <w:b/>
          <w:bCs/>
          <w:lang w:val="bg-BG"/>
        </w:rPr>
        <w:t>колко пъти</w:t>
      </w:r>
      <w:r>
        <w:rPr>
          <w:lang w:val="bg-BG"/>
        </w:rPr>
        <w:t>:</w:t>
      </w:r>
    </w:p>
    <w:p w:rsidR="00D82D2E" w:rsidRDefault="00D82D2E" w:rsidP="00A07E97">
      <w:pPr>
        <w:pStyle w:val="ListParagraph"/>
        <w:spacing w:before="120"/>
        <w:ind w:left="360"/>
        <w:jc w:val="center"/>
      </w:pPr>
      <w:r w:rsidRPr="002C778D">
        <w:rPr>
          <w:noProof/>
          <w:lang w:val="bg-BG" w:eastAsia="bg-BG"/>
        </w:rPr>
        <w:pict>
          <v:shape id="Picture 12" o:spid="_x0000_i1063" type="#_x0000_t75" style="width:343.5pt;height:201.75pt;visibility:visible">
            <v:imagedata r:id="rId13" o:title="" croptop="565f"/>
          </v:shape>
        </w:pict>
      </w:r>
    </w:p>
    <w:p w:rsidR="00D82D2E" w:rsidRDefault="00D82D2E" w:rsidP="00F53832">
      <w:r>
        <w:br w:type="page"/>
      </w:r>
    </w:p>
    <w:p w:rsidR="00D82D2E" w:rsidRPr="00F02F51" w:rsidRDefault="00D82D2E" w:rsidP="00A07E97">
      <w:pPr>
        <w:pStyle w:val="ListParagraph"/>
        <w:spacing w:before="120"/>
        <w:ind w:left="360"/>
        <w:jc w:val="center"/>
      </w:pPr>
    </w:p>
    <w:p w:rsidR="00D82D2E" w:rsidRPr="00354E6F" w:rsidRDefault="00D82D2E" w:rsidP="00E12F06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>
        <w:rPr>
          <w:rStyle w:val="CodeChar"/>
        </w:rPr>
        <w:t>m</w:t>
      </w:r>
      <w:r w:rsidRPr="00354E6F">
        <w:rPr>
          <w:rStyle w:val="CodeChar"/>
        </w:rPr>
        <w:t>ain(</w:t>
      </w:r>
      <w:r>
        <w:rPr>
          <w:rStyle w:val="CodeChar"/>
        </w:rPr>
        <w:t>S</w:t>
      </w:r>
      <w:r w:rsidRPr="00354E6F">
        <w:rPr>
          <w:rStyle w:val="CodeChar"/>
        </w:rPr>
        <w:t>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D82D2E" w:rsidRPr="005705C8" w:rsidRDefault="00D82D2E" w:rsidP="00283317">
      <w:pPr>
        <w:jc w:val="center"/>
      </w:pPr>
      <w:r w:rsidRPr="002C778D">
        <w:rPr>
          <w:noProof/>
          <w:lang w:val="bg-BG" w:eastAsia="bg-BG"/>
        </w:rPr>
        <w:pict>
          <v:shape id="Picture 13" o:spid="_x0000_i1064" type="#_x0000_t75" style="width:304.5pt;height:230.25pt;visibility:visible">
            <v:imagedata r:id="rId14" o:title=""/>
          </v:shape>
        </w:pict>
      </w:r>
    </w:p>
    <w:p w:rsidR="00D82D2E" w:rsidRDefault="00D82D2E" w:rsidP="00E12F06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b/>
          <w:bCs/>
          <w:lang w:val="bg-BG"/>
        </w:rPr>
        <w:t>Стартира</w:t>
      </w:r>
      <w:r>
        <w:rPr>
          <w:b/>
          <w:bCs/>
          <w:lang w:val="bg-BG"/>
        </w:rPr>
        <w:t>й</w:t>
      </w:r>
      <w:r w:rsidRPr="00354E6F">
        <w:rPr>
          <w:b/>
          <w:bCs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[Ctrl+Shift+F10] </w:t>
      </w:r>
      <w:r>
        <w:rPr>
          <w:lang w:val="bg-BG"/>
        </w:rPr>
        <w:t xml:space="preserve">и я </w:t>
      </w:r>
      <w:r w:rsidRPr="00354E6F">
        <w:rPr>
          <w:b/>
          <w:bCs/>
          <w:lang w:val="bg-BG"/>
        </w:rPr>
        <w:t>тествайте</w:t>
      </w:r>
      <w:r w:rsidRPr="00354E6F">
        <w:rPr>
          <w:lang w:val="bg-BG"/>
        </w:rPr>
        <w:t>:</w:t>
      </w:r>
    </w:p>
    <w:p w:rsidR="00D82D2E" w:rsidRPr="00354E6F" w:rsidRDefault="00D82D2E" w:rsidP="00F22D4E">
      <w:pPr>
        <w:jc w:val="center"/>
        <w:rPr>
          <w:lang w:val="bg-BG"/>
        </w:rPr>
      </w:pPr>
      <w:r w:rsidRPr="002C778D">
        <w:rPr>
          <w:noProof/>
          <w:lang w:val="bg-BG" w:eastAsia="bg-BG"/>
        </w:rPr>
        <w:pict>
          <v:shape id="Picture 19" o:spid="_x0000_i1065" type="#_x0000_t75" style="width:273pt;height:225.75pt;visibility:visible">
            <v:imagedata r:id="rId15" o:title=""/>
          </v:shape>
        </w:pict>
      </w:r>
      <w:r>
        <w:rPr>
          <w:lang w:val="bg-BG"/>
        </w:rPr>
        <w:t xml:space="preserve">   </w:t>
      </w:r>
    </w:p>
    <w:p w:rsidR="00D82D2E" w:rsidRPr="000E374F" w:rsidRDefault="00D82D2E" w:rsidP="00E12F06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  <w:bCs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bCs/>
          <w:lang w:val="bg-BG"/>
        </w:rPr>
        <w:t xml:space="preserve"> </w:t>
      </w:r>
      <w:r>
        <w:rPr>
          <w:b/>
          <w:bCs/>
        </w:rPr>
        <w:t xml:space="preserve">judge </w:t>
      </w:r>
      <w:r>
        <w:rPr>
          <w:b/>
          <w:bCs/>
          <w:lang w:val="bg-BG"/>
        </w:rPr>
        <w:t>системата</w:t>
      </w:r>
      <w:r w:rsidRPr="00354E6F">
        <w:rPr>
          <w:lang w:val="bg-BG"/>
        </w:rPr>
        <w:t>:</w:t>
      </w:r>
      <w:r>
        <w:t xml:space="preserve"> </w:t>
      </w:r>
      <w:hyperlink r:id="rId16" w:anchor="0" w:history="1">
        <w:r w:rsidRPr="00F929B5">
          <w:rPr>
            <w:rStyle w:val="Hyperlink"/>
          </w:rPr>
          <w:t>https://judge.softuni.bg/Contests/Practice/Index/155#0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bCs/>
          <w:lang w:val="bg-BG"/>
        </w:rPr>
        <w:t>100 точки</w:t>
      </w:r>
      <w:r>
        <w:rPr>
          <w:lang w:val="bg-BG"/>
        </w:rPr>
        <w:t xml:space="preserve"> (напълно коректно решение).</w:t>
      </w:r>
    </w:p>
    <w:p w:rsidR="00D82D2E" w:rsidRPr="00F429B5" w:rsidRDefault="00D82D2E" w:rsidP="00F429B5">
      <w:pPr>
        <w:pStyle w:val="Heading2"/>
      </w:pPr>
      <w:r w:rsidRPr="00F429B5">
        <w:t>Правоъгълник от N x N звездички</w:t>
      </w:r>
    </w:p>
    <w:p w:rsidR="00D82D2E" w:rsidRPr="00067701" w:rsidRDefault="00D82D2E" w:rsidP="00F429B5">
      <w:pPr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число </w:t>
      </w:r>
      <w:r w:rsidRPr="00F429B5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печата на конзолата </w:t>
      </w:r>
      <w:r w:rsidRPr="00835BCD">
        <w:rPr>
          <w:b/>
          <w:bCs/>
          <w:lang w:val="bg-BG"/>
        </w:rPr>
        <w:t>правоъгълник</w:t>
      </w:r>
      <w:r w:rsidRPr="00F429B5">
        <w:rPr>
          <w:b/>
          <w:bCs/>
          <w:lang w:val="bg-BG"/>
        </w:rPr>
        <w:t xml:space="preserve"> от </w:t>
      </w:r>
      <w:r w:rsidRPr="00835BCD">
        <w:rPr>
          <w:rStyle w:val="CodeChar"/>
        </w:rPr>
        <w:t>n</w:t>
      </w:r>
      <w:r w:rsidRPr="00F429B5">
        <w:rPr>
          <w:b/>
          <w:bCs/>
        </w:rPr>
        <w:t xml:space="preserve"> * </w:t>
      </w:r>
      <w:r w:rsidRPr="00835BCD">
        <w:rPr>
          <w:rStyle w:val="CodeChar"/>
        </w:rPr>
        <w:t>n</w:t>
      </w:r>
      <w:r w:rsidRPr="00F429B5">
        <w:rPr>
          <w:b/>
          <w:bCs/>
          <w:lang w:val="bg-BG"/>
        </w:rPr>
        <w:t xml:space="preserve"> звездички</w:t>
      </w:r>
      <w:r>
        <w:rPr>
          <w:lang w:val="bg-BG"/>
        </w:rPr>
        <w:t>. Примери:</w:t>
      </w:r>
    </w:p>
    <w:tbl>
      <w:tblPr>
        <w:tblW w:w="5460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A0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D82D2E" w:rsidRPr="002C778D">
        <w:tc>
          <w:tcPr>
            <w:tcW w:w="736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</w:p>
        </w:tc>
        <w:tc>
          <w:tcPr>
            <w:tcW w:w="736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</w:p>
        </w:tc>
        <w:tc>
          <w:tcPr>
            <w:tcW w:w="736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изход</w:t>
            </w:r>
          </w:p>
        </w:tc>
      </w:tr>
      <w:tr w:rsidR="00D82D2E" w:rsidRPr="002C778D">
        <w:tc>
          <w:tcPr>
            <w:tcW w:w="736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**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736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***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***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***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736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****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****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****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****</w:t>
            </w:r>
          </w:p>
        </w:tc>
        <w:bookmarkStart w:id="0" w:name="_GoBack"/>
        <w:bookmarkEnd w:id="0"/>
      </w:tr>
    </w:tbl>
    <w:p w:rsidR="00D82D2E" w:rsidRDefault="00D82D2E" w:rsidP="00BC4234">
      <w:pPr>
        <w:rPr>
          <w:lang w:val="bg-BG"/>
        </w:rPr>
      </w:pPr>
      <w:r w:rsidRPr="00BC4234">
        <w:rPr>
          <w:b/>
          <w:bCs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bCs/>
          <w:lang w:val="bg-BG"/>
        </w:rPr>
        <w:t xml:space="preserve"> </w:t>
      </w:r>
      <w:r w:rsidRPr="00BC4234">
        <w:rPr>
          <w:b/>
          <w:bCs/>
        </w:rPr>
        <w:t xml:space="preserve">judge </w:t>
      </w:r>
      <w:r w:rsidRPr="00BC4234">
        <w:rPr>
          <w:b/>
          <w:bCs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7" w:anchor="1" w:history="1">
        <w:r w:rsidRPr="00F929B5">
          <w:rPr>
            <w:rStyle w:val="Hyperlink"/>
          </w:rPr>
          <w:t>https://judge.softuni.bg/Contests/Practice/Index/155#1</w:t>
        </w:r>
      </w:hyperlink>
      <w:r w:rsidRPr="00BC4234">
        <w:rPr>
          <w:lang w:val="bg-BG"/>
        </w:rPr>
        <w:t>.</w:t>
      </w:r>
    </w:p>
    <w:p w:rsidR="00D82D2E" w:rsidRPr="00F84CDB" w:rsidRDefault="00D82D2E" w:rsidP="00813917">
      <w:pPr>
        <w:spacing w:before="120"/>
      </w:pPr>
      <w:r w:rsidRPr="007C09EE">
        <w:rPr>
          <w:b/>
          <w:bCs/>
          <w:lang w:val="bg-BG"/>
        </w:rPr>
        <w:t>Подсказ</w:t>
      </w:r>
      <w:r>
        <w:rPr>
          <w:b/>
          <w:bCs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отпечатайте </w:t>
      </w:r>
      <w:r w:rsidRPr="00C11612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звездички в цикъл </w:t>
      </w:r>
      <w:r w:rsidRPr="00C11612">
        <w:rPr>
          <w:rStyle w:val="CodeChar"/>
        </w:rPr>
        <w:t>n</w:t>
      </w:r>
      <w:r>
        <w:t xml:space="preserve"> </w:t>
      </w:r>
      <w:r>
        <w:rPr>
          <w:lang w:val="bg-BG"/>
        </w:rPr>
        <w:t>пъти, точно както в предната задача.</w:t>
      </w:r>
    </w:p>
    <w:p w:rsidR="00D82D2E" w:rsidRPr="0041636B" w:rsidRDefault="00D82D2E" w:rsidP="0041636B">
      <w:pPr>
        <w:pStyle w:val="Heading2"/>
      </w:pPr>
      <w:r w:rsidRPr="0041636B">
        <w:t>Квадрат от звездички</w:t>
      </w:r>
    </w:p>
    <w:p w:rsidR="00D82D2E" w:rsidRDefault="00D82D2E" w:rsidP="00AF1571">
      <w:pPr>
        <w:rPr>
          <w:lang w:val="bg-BG"/>
        </w:rPr>
      </w:pPr>
      <w:r>
        <w:rPr>
          <w:lang w:val="bg-BG"/>
        </w:rPr>
        <w:t xml:space="preserve">Напишете програма, която чете от конзолата число </w:t>
      </w:r>
      <w:r w:rsidRPr="0041636B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чертае </w:t>
      </w:r>
      <w:r w:rsidRPr="0041636B">
        <w:rPr>
          <w:b/>
          <w:bCs/>
          <w:lang w:val="bg-BG"/>
        </w:rPr>
        <w:t xml:space="preserve">квадрат от </w:t>
      </w:r>
      <w:r w:rsidRPr="0041636B">
        <w:rPr>
          <w:rStyle w:val="CodeChar"/>
        </w:rPr>
        <w:t>n</w:t>
      </w:r>
      <w:r w:rsidRPr="0041636B">
        <w:rPr>
          <w:b/>
          <w:bCs/>
        </w:rPr>
        <w:t xml:space="preserve"> * </w:t>
      </w:r>
      <w:r w:rsidRPr="0041636B">
        <w:rPr>
          <w:rStyle w:val="CodeChar"/>
        </w:rPr>
        <w:t>n</w:t>
      </w:r>
      <w:r w:rsidRPr="0041636B">
        <w:rPr>
          <w:b/>
          <w:bCs/>
          <w:lang w:val="bg-BG"/>
        </w:rPr>
        <w:t xml:space="preserve"> звездички</w:t>
      </w:r>
      <w:r>
        <w:rPr>
          <w:lang w:val="bg-BG"/>
        </w:rPr>
        <w:t>. Разликата с предходната задача е, че между всеки две звездички има по един интервал. Примери:</w:t>
      </w:r>
    </w:p>
    <w:tbl>
      <w:tblPr>
        <w:tblW w:w="5927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A0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D82D2E" w:rsidRPr="002C778D">
        <w:tc>
          <w:tcPr>
            <w:tcW w:w="736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</w:p>
        </w:tc>
        <w:tc>
          <w:tcPr>
            <w:tcW w:w="736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</w:p>
        </w:tc>
        <w:tc>
          <w:tcPr>
            <w:tcW w:w="736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изход</w:t>
            </w:r>
          </w:p>
        </w:tc>
      </w:tr>
      <w:tr w:rsidR="00D82D2E" w:rsidRPr="002C778D">
        <w:tc>
          <w:tcPr>
            <w:tcW w:w="736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* 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736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3</w:t>
            </w:r>
          </w:p>
        </w:tc>
        <w:tc>
          <w:tcPr>
            <w:tcW w:w="1017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*</w:t>
            </w:r>
            <w:r w:rsidRPr="002C778D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 w:rsidRPr="002C778D">
              <w:rPr>
                <w:rFonts w:ascii="Consolas" w:hAnsi="Consolas" w:cs="Consolas"/>
                <w:noProof/>
              </w:rPr>
              <w:t>*</w:t>
            </w:r>
            <w:r w:rsidRPr="002C778D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 w:rsidRPr="002C778D">
              <w:rPr>
                <w:rFonts w:ascii="Consolas" w:hAnsi="Consolas" w:cs="Consolas"/>
                <w:noProof/>
              </w:rPr>
              <w:t>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*</w:t>
            </w:r>
            <w:r w:rsidRPr="002C778D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 w:rsidRPr="002C778D">
              <w:rPr>
                <w:rFonts w:ascii="Consolas" w:hAnsi="Consolas" w:cs="Consolas"/>
                <w:noProof/>
              </w:rPr>
              <w:t>*</w:t>
            </w:r>
            <w:r w:rsidRPr="002C778D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 w:rsidRPr="002C778D">
              <w:rPr>
                <w:rFonts w:ascii="Consolas" w:hAnsi="Consolas" w:cs="Consolas"/>
                <w:noProof/>
              </w:rPr>
              <w:t>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*</w:t>
            </w:r>
            <w:r w:rsidRPr="002C778D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 w:rsidRPr="002C778D">
              <w:rPr>
                <w:rFonts w:ascii="Consolas" w:hAnsi="Consolas" w:cs="Consolas"/>
                <w:noProof/>
              </w:rPr>
              <w:t>*</w:t>
            </w:r>
            <w:r w:rsidRPr="002C778D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 w:rsidRPr="002C778D">
              <w:rPr>
                <w:rFonts w:ascii="Consolas" w:hAnsi="Consolas" w:cs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736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* * * 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* * * 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* * * 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* * * *</w:t>
            </w:r>
          </w:p>
        </w:tc>
      </w:tr>
    </w:tbl>
    <w:p w:rsidR="00D82D2E" w:rsidRDefault="00D82D2E" w:rsidP="00AF1571">
      <w:pPr>
        <w:rPr>
          <w:lang w:val="bg-BG"/>
        </w:rPr>
      </w:pPr>
      <w:r w:rsidRPr="00BC4234">
        <w:rPr>
          <w:b/>
          <w:bCs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bCs/>
          <w:lang w:val="bg-BG"/>
        </w:rPr>
        <w:t xml:space="preserve"> </w:t>
      </w:r>
      <w:r w:rsidRPr="00BC4234">
        <w:rPr>
          <w:b/>
          <w:bCs/>
        </w:rPr>
        <w:t xml:space="preserve">judge </w:t>
      </w:r>
      <w:r w:rsidRPr="00BC4234">
        <w:rPr>
          <w:b/>
          <w:bCs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8" w:anchor="2" w:history="1">
        <w:r w:rsidRPr="00F929B5">
          <w:rPr>
            <w:rStyle w:val="Hyperlink"/>
          </w:rPr>
          <w:t>https://judge.softuni.bg/Contests/Practice/Index/155#</w:t>
        </w:r>
        <w:r w:rsidRPr="00F929B5">
          <w:rPr>
            <w:rStyle w:val="Hyperlink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D82D2E" w:rsidRDefault="00D82D2E" w:rsidP="00AF1571">
      <w:pPr>
        <w:rPr>
          <w:lang w:val="bg-BG"/>
        </w:rPr>
      </w:pPr>
      <w:r w:rsidRPr="007C09EE">
        <w:rPr>
          <w:b/>
          <w:bCs/>
          <w:lang w:val="bg-BG"/>
        </w:rPr>
        <w:t>Подсказ</w:t>
      </w:r>
      <w:r>
        <w:rPr>
          <w:b/>
          <w:bCs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>завъртете два вложени цикъла. Може да си помогнете с кода по-долу (част от кода е нарочно замъглен, за да не преписвате механично, а да се замислите малко):</w:t>
      </w:r>
    </w:p>
    <w:p w:rsidR="00D82D2E" w:rsidRPr="008A07F7" w:rsidRDefault="00D82D2E" w:rsidP="00A4259C">
      <w:pPr>
        <w:jc w:val="center"/>
      </w:pPr>
      <w:r w:rsidRPr="002C778D">
        <w:rPr>
          <w:noProof/>
          <w:lang w:val="bg-BG" w:eastAsia="bg-BG"/>
        </w:rPr>
        <w:pict>
          <v:shape id="Picture 33" o:spid="_x0000_i1066" type="#_x0000_t75" style="width:209.25pt;height:102.75pt;visibility:visible">
            <v:imagedata r:id="rId19" o:title=""/>
          </v:shape>
        </w:pict>
      </w:r>
    </w:p>
    <w:p w:rsidR="00D82D2E" w:rsidRDefault="00D82D2E" w:rsidP="00AF1571">
      <w:pPr>
        <w:pStyle w:val="Heading2"/>
      </w:pPr>
      <w:r>
        <w:t>Триъгълник от долари</w:t>
      </w:r>
    </w:p>
    <w:p w:rsidR="00D82D2E" w:rsidRPr="00067701" w:rsidRDefault="00D82D2E" w:rsidP="00C8635D">
      <w:pPr>
        <w:rPr>
          <w:lang w:val="bg-BG"/>
        </w:rPr>
      </w:pPr>
      <w:r w:rsidRPr="00FF337F">
        <w:rPr>
          <w:lang w:val="bg-BG"/>
        </w:rPr>
        <w:t xml:space="preserve">Да се напише програма, която въвежда число </w:t>
      </w:r>
      <w:r w:rsidRPr="00FF337F">
        <w:rPr>
          <w:rStyle w:val="CodeChar"/>
          <w:lang w:val="bg-BG"/>
        </w:rPr>
        <w:t>n</w:t>
      </w:r>
      <w:r w:rsidRPr="00FF337F">
        <w:rPr>
          <w:lang w:val="bg-BG"/>
        </w:rPr>
        <w:t xml:space="preserve"> и печата </w:t>
      </w:r>
      <w:r w:rsidRPr="00FF337F">
        <w:rPr>
          <w:b/>
          <w:bCs/>
          <w:lang w:val="bg-BG"/>
        </w:rPr>
        <w:t>триъгълник от долари</w:t>
      </w:r>
      <w:r w:rsidRPr="00FF337F">
        <w:rPr>
          <w:lang w:val="bg-BG"/>
        </w:rPr>
        <w:t xml:space="preserve"> като в примерите:</w:t>
      </w:r>
    </w:p>
    <w:tbl>
      <w:tblPr>
        <w:tblW w:w="8282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A0"/>
      </w:tblPr>
      <w:tblGrid>
        <w:gridCol w:w="736"/>
        <w:gridCol w:w="844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D82D2E" w:rsidRPr="002C778D">
        <w:tc>
          <w:tcPr>
            <w:tcW w:w="736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</w:p>
        </w:tc>
        <w:tc>
          <w:tcPr>
            <w:tcW w:w="736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</w:p>
        </w:tc>
        <w:tc>
          <w:tcPr>
            <w:tcW w:w="736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</w:p>
        </w:tc>
        <w:tc>
          <w:tcPr>
            <w:tcW w:w="736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изход</w:t>
            </w:r>
          </w:p>
        </w:tc>
      </w:tr>
      <w:tr w:rsidR="00D82D2E" w:rsidRPr="002C778D">
        <w:tc>
          <w:tcPr>
            <w:tcW w:w="736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$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$ $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736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$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$ $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$ $ $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736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$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$ $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$ $ $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$ $ $ $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736" w:type="dxa"/>
          </w:tcPr>
          <w:p w:rsidR="00D82D2E" w:rsidRPr="002C778D" w:rsidRDefault="00D82D2E" w:rsidP="002C778D">
            <w:pPr>
              <w:spacing w:before="6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$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$ $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$ $ $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$ $ $ $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$ $ $ $ $</w:t>
            </w:r>
          </w:p>
        </w:tc>
      </w:tr>
    </w:tbl>
    <w:p w:rsidR="00D82D2E" w:rsidRDefault="00D82D2E" w:rsidP="007E1AEE">
      <w:pPr>
        <w:spacing w:before="120"/>
        <w:rPr>
          <w:lang w:val="bg-BG"/>
        </w:rPr>
      </w:pPr>
      <w:r w:rsidRPr="00BC4234">
        <w:rPr>
          <w:b/>
          <w:bCs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bCs/>
          <w:lang w:val="bg-BG"/>
        </w:rPr>
        <w:t xml:space="preserve"> </w:t>
      </w:r>
      <w:r w:rsidRPr="00BC4234">
        <w:rPr>
          <w:b/>
          <w:bCs/>
        </w:rPr>
        <w:t xml:space="preserve">judge </w:t>
      </w:r>
      <w:r w:rsidRPr="00BC4234">
        <w:rPr>
          <w:b/>
          <w:bCs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0" w:anchor="3" w:history="1">
        <w:r w:rsidRPr="00F929B5">
          <w:rPr>
            <w:rStyle w:val="Hyperlink"/>
          </w:rPr>
          <w:t>https://judge.softuni.bg/Contests/Practice/Index/155#</w:t>
        </w:r>
        <w:r w:rsidRPr="00F929B5">
          <w:rPr>
            <w:rStyle w:val="Hyperlink"/>
            <w:lang w:val="bg-BG"/>
          </w:rPr>
          <w:t>3</w:t>
        </w:r>
      </w:hyperlink>
      <w:r w:rsidRPr="00BC4234">
        <w:rPr>
          <w:lang w:val="bg-BG"/>
        </w:rPr>
        <w:t>.</w:t>
      </w:r>
    </w:p>
    <w:p w:rsidR="00D82D2E" w:rsidRPr="00193221" w:rsidRDefault="00D82D2E" w:rsidP="00EF6CFE">
      <w:pPr>
        <w:spacing w:before="120"/>
      </w:pPr>
      <w:r>
        <w:rPr>
          <w:b/>
          <w:bCs/>
          <w:lang w:val="bg-BG"/>
        </w:rPr>
        <w:t>Подсказка</w:t>
      </w:r>
      <w:r>
        <w:rPr>
          <w:lang w:val="bg-BG"/>
        </w:rPr>
        <w:t xml:space="preserve">: завъртете два вложени цикъла: за първия </w:t>
      </w:r>
      <w:r w:rsidRPr="00EF6CFE">
        <w:rPr>
          <w:rStyle w:val="CodeChar"/>
        </w:rPr>
        <w:t>row</w:t>
      </w:r>
      <w:r>
        <w:rPr>
          <w:lang w:val="bg-BG"/>
        </w:rPr>
        <w:t xml:space="preserve"> = </w:t>
      </w:r>
      <w:r w:rsidRPr="00EF6CFE">
        <w:rPr>
          <w:rStyle w:val="CodeChar"/>
        </w:rPr>
        <w:t>1</w:t>
      </w:r>
      <w:r>
        <w:t xml:space="preserve"> … </w:t>
      </w:r>
      <w:r w:rsidRPr="00EF6CFE">
        <w:rPr>
          <w:rStyle w:val="CodeChar"/>
        </w:rPr>
        <w:t>n</w:t>
      </w:r>
      <w:r>
        <w:rPr>
          <w:lang w:val="bg-BG"/>
        </w:rPr>
        <w:t xml:space="preserve">; за втория </w:t>
      </w:r>
      <w:r w:rsidRPr="00EF6CFE">
        <w:rPr>
          <w:rStyle w:val="CodeChar"/>
        </w:rPr>
        <w:t>col</w:t>
      </w:r>
      <w:r>
        <w:t xml:space="preserve"> = </w:t>
      </w:r>
      <w:r w:rsidRPr="00EF6CFE">
        <w:rPr>
          <w:rStyle w:val="CodeChar"/>
        </w:rPr>
        <w:t>1</w:t>
      </w:r>
      <w:r>
        <w:t xml:space="preserve"> … </w:t>
      </w:r>
      <w:r w:rsidRPr="00EF6CFE">
        <w:rPr>
          <w:rStyle w:val="CodeChar"/>
        </w:rPr>
        <w:t>row</w:t>
      </w:r>
      <w:r>
        <w:t>.</w:t>
      </w:r>
    </w:p>
    <w:p w:rsidR="00D82D2E" w:rsidRPr="00240A0A" w:rsidRDefault="00D82D2E" w:rsidP="00AF1571">
      <w:pPr>
        <w:pStyle w:val="Heading2"/>
        <w:rPr>
          <w:rFonts w:cs="Times New Roman"/>
        </w:rPr>
      </w:pPr>
      <w:r w:rsidRPr="00240A0A">
        <w:t>Квадратна рамка</w:t>
      </w:r>
    </w:p>
    <w:p w:rsidR="00D82D2E" w:rsidRPr="00067701" w:rsidRDefault="00D82D2E" w:rsidP="007E1AEE">
      <w:pPr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число </w:t>
      </w:r>
      <w:r w:rsidRPr="007E1AEE">
        <w:rPr>
          <w:rStyle w:val="CodeChar"/>
        </w:rPr>
        <w:t>n</w:t>
      </w:r>
      <w:r w:rsidRPr="007E1AEE">
        <w:rPr>
          <w:b/>
          <w:bCs/>
        </w:rPr>
        <w:t xml:space="preserve"> </w:t>
      </w:r>
      <w:r>
        <w:rPr>
          <w:lang w:val="bg-BG"/>
        </w:rPr>
        <w:t xml:space="preserve">и чертае на конзолата </w:t>
      </w:r>
      <w:r w:rsidRPr="005852F5">
        <w:rPr>
          <w:b/>
          <w:bCs/>
          <w:lang w:val="bg-BG"/>
        </w:rPr>
        <w:t>квадратна рамка</w:t>
      </w:r>
      <w:r>
        <w:rPr>
          <w:lang w:val="bg-BG"/>
        </w:rPr>
        <w:t xml:space="preserve"> с размер </w:t>
      </w:r>
      <w:r w:rsidRPr="005852F5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* </w:t>
      </w:r>
      <w:r w:rsidRPr="005852F5">
        <w:rPr>
          <w:rStyle w:val="CodeChar"/>
        </w:rPr>
        <w:t>n</w:t>
      </w:r>
      <w:r>
        <w:rPr>
          <w:lang w:val="bg-BG"/>
        </w:rPr>
        <w:t xml:space="preserve"> като в примерите по-долу:</w:t>
      </w:r>
    </w:p>
    <w:tbl>
      <w:tblPr>
        <w:tblW w:w="9008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A0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D82D2E" w:rsidRPr="002C778D">
        <w:tc>
          <w:tcPr>
            <w:tcW w:w="736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</w:p>
        </w:tc>
        <w:tc>
          <w:tcPr>
            <w:tcW w:w="736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</w:p>
        </w:tc>
        <w:tc>
          <w:tcPr>
            <w:tcW w:w="736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</w:p>
        </w:tc>
        <w:tc>
          <w:tcPr>
            <w:tcW w:w="736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изход</w:t>
            </w:r>
          </w:p>
        </w:tc>
      </w:tr>
      <w:tr w:rsidR="00D82D2E" w:rsidRPr="002C778D">
        <w:tc>
          <w:tcPr>
            <w:tcW w:w="736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+ - +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| - |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+ - +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736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+ - - +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| - - |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| - - |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+ - - +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736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b/>
                <w:bCs/>
                <w:noProof/>
                <w:lang w:val="bg-BG"/>
              </w:rPr>
              <w:t>+ - - - +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b/>
                <w:bCs/>
                <w:noProof/>
                <w:lang w:val="bg-BG"/>
              </w:rPr>
              <w:t>| - - - |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b/>
                <w:bCs/>
                <w:noProof/>
                <w:lang w:val="bg-BG"/>
              </w:rPr>
              <w:t>| - - - |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b/>
                <w:bCs/>
                <w:noProof/>
                <w:lang w:val="bg-BG"/>
              </w:rPr>
              <w:t>| - - - |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b/>
                <w:bCs/>
                <w:noProof/>
                <w:lang w:val="bg-BG"/>
              </w:rPr>
              <w:t>+ - - - +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736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6</w:t>
            </w:r>
          </w:p>
        </w:tc>
        <w:tc>
          <w:tcPr>
            <w:tcW w:w="1622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+ - - - - +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| - - - - |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| - - - - |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| - - - - |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| - - - - |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+ - - - - +</w:t>
            </w:r>
          </w:p>
        </w:tc>
      </w:tr>
    </w:tbl>
    <w:p w:rsidR="00D82D2E" w:rsidRDefault="00D82D2E" w:rsidP="007E1AEE">
      <w:pPr>
        <w:spacing w:before="120"/>
        <w:rPr>
          <w:lang w:val="bg-BG"/>
        </w:rPr>
      </w:pPr>
      <w:r w:rsidRPr="00BC4234">
        <w:rPr>
          <w:b/>
          <w:bCs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bCs/>
          <w:lang w:val="bg-BG"/>
        </w:rPr>
        <w:t xml:space="preserve"> </w:t>
      </w:r>
      <w:r w:rsidRPr="00BC4234">
        <w:rPr>
          <w:b/>
          <w:bCs/>
        </w:rPr>
        <w:t xml:space="preserve">judge </w:t>
      </w:r>
      <w:r w:rsidRPr="00BC4234">
        <w:rPr>
          <w:b/>
          <w:bCs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1" w:anchor="4" w:history="1">
        <w:r w:rsidRPr="004C7AAE">
          <w:rPr>
            <w:rStyle w:val="Hyperlink"/>
            <w:lang w:val="bg-BG"/>
          </w:rPr>
          <w:t>https://judge.softuni.bg/Contests/Practice/Index/155#4</w:t>
        </w:r>
      </w:hyperlink>
      <w:r w:rsidRPr="00BC4234">
        <w:rPr>
          <w:lang w:val="bg-BG"/>
        </w:rPr>
        <w:t>.</w:t>
      </w:r>
    </w:p>
    <w:p w:rsidR="00D82D2E" w:rsidRDefault="00D82D2E" w:rsidP="008D6B13">
      <w:pPr>
        <w:spacing w:before="120"/>
        <w:rPr>
          <w:lang w:val="bg-BG"/>
        </w:rPr>
      </w:pPr>
      <w:r w:rsidRPr="007E1AEE">
        <w:rPr>
          <w:b/>
          <w:bCs/>
          <w:lang w:val="bg-BG"/>
        </w:rPr>
        <w:t>Подсказки</w:t>
      </w:r>
      <w:r>
        <w:rPr>
          <w:lang w:val="bg-BG"/>
        </w:rPr>
        <w:t>:</w:t>
      </w:r>
    </w:p>
    <w:p w:rsidR="00D82D2E" w:rsidRPr="005852F5" w:rsidRDefault="00D82D2E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горната част: знак </w:t>
      </w:r>
      <w:r>
        <w:t>“</w:t>
      </w:r>
      <w:r>
        <w:rPr>
          <w:rStyle w:val="CodeChar"/>
          <w:lang w:val="bg-BG"/>
        </w:rPr>
        <w:t>+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  <w:lang w:val="bg-BG"/>
        </w:rPr>
        <w:t>-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  <w:lang w:val="bg-BG"/>
        </w:rPr>
        <w:t>+</w:t>
      </w:r>
      <w:r>
        <w:t>”.</w:t>
      </w:r>
    </w:p>
    <w:p w:rsidR="00D82D2E" w:rsidRDefault="00D82D2E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средната част: в цикъл </w:t>
      </w:r>
      <w:r>
        <w:t>n-2</w:t>
      </w:r>
      <w:r>
        <w:rPr>
          <w:lang w:val="bg-BG"/>
        </w:rPr>
        <w:t xml:space="preserve"> пъти печатайте знак </w:t>
      </w:r>
      <w:r>
        <w:t>“</w:t>
      </w:r>
      <w:r>
        <w:rPr>
          <w:rStyle w:val="CodeChar"/>
          <w:lang w:val="bg-BG"/>
        </w:rPr>
        <w:t>|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</w:rPr>
        <w:t>-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</w:rPr>
        <w:t>|</w:t>
      </w:r>
      <w:r>
        <w:t>”.</w:t>
      </w:r>
    </w:p>
    <w:p w:rsidR="00D82D2E" w:rsidRPr="007B00EE" w:rsidRDefault="00D82D2E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5852F5">
        <w:rPr>
          <w:lang w:val="bg-BG"/>
        </w:rPr>
        <w:t xml:space="preserve">Отпечатайте долната част: знак </w:t>
      </w:r>
      <w:r>
        <w:t>“</w:t>
      </w:r>
      <w:r w:rsidRPr="005852F5">
        <w:rPr>
          <w:rStyle w:val="CodeChar"/>
          <w:lang w:val="bg-BG"/>
        </w:rPr>
        <w:t>+</w:t>
      </w:r>
      <w:r>
        <w:t>”, n-2</w:t>
      </w:r>
      <w:r w:rsidRPr="005852F5">
        <w:rPr>
          <w:lang w:val="bg-BG"/>
        </w:rPr>
        <w:t xml:space="preserve"> пъти знак </w:t>
      </w:r>
      <w:r>
        <w:t>“</w:t>
      </w:r>
      <w:r w:rsidRPr="005852F5">
        <w:rPr>
          <w:rStyle w:val="CodeChar"/>
          <w:lang w:val="bg-BG"/>
        </w:rPr>
        <w:t>-</w:t>
      </w:r>
      <w:r>
        <w:t xml:space="preserve">”, </w:t>
      </w:r>
      <w:r w:rsidRPr="005852F5">
        <w:rPr>
          <w:lang w:val="bg-BG"/>
        </w:rPr>
        <w:t xml:space="preserve">знак </w:t>
      </w:r>
      <w:r>
        <w:t>“</w:t>
      </w:r>
      <w:r w:rsidRPr="005852F5">
        <w:rPr>
          <w:rStyle w:val="CodeChar"/>
          <w:lang w:val="bg-BG"/>
        </w:rPr>
        <w:t>+</w:t>
      </w:r>
      <w:r>
        <w:t>”.</w:t>
      </w:r>
    </w:p>
    <w:p w:rsidR="00D82D2E" w:rsidRPr="004779A2" w:rsidRDefault="00D82D2E" w:rsidP="004779A2">
      <w:pPr>
        <w:pStyle w:val="Heading2"/>
        <w:rPr>
          <w:rFonts w:cs="Times New Roman"/>
        </w:rPr>
      </w:pPr>
      <w:r w:rsidRPr="004779A2">
        <w:t>Ромбче от звездички</w:t>
      </w:r>
    </w:p>
    <w:p w:rsidR="00D82D2E" w:rsidRPr="004779A2" w:rsidRDefault="00D82D2E" w:rsidP="004779A2">
      <w:r>
        <w:rPr>
          <w:lang w:val="bg-BG"/>
        </w:rPr>
        <w:t xml:space="preserve">Напишете програма, която въвежда цяло положително число </w:t>
      </w:r>
      <w:r w:rsidRPr="007E1AEE">
        <w:rPr>
          <w:rStyle w:val="CodeChar"/>
        </w:rPr>
        <w:t>n</w:t>
      </w:r>
      <w:r w:rsidRPr="007E1AEE">
        <w:rPr>
          <w:b/>
          <w:bCs/>
        </w:rPr>
        <w:t xml:space="preserve"> </w:t>
      </w:r>
      <w:r>
        <w:rPr>
          <w:lang w:val="bg-BG"/>
        </w:rPr>
        <w:t xml:space="preserve">и печата </w:t>
      </w:r>
      <w:r w:rsidRPr="004779A2">
        <w:rPr>
          <w:b/>
          <w:bCs/>
          <w:lang w:val="bg-BG"/>
        </w:rPr>
        <w:t>ромбче от звездички</w:t>
      </w:r>
      <w:r>
        <w:rPr>
          <w:lang w:val="bg-BG"/>
        </w:rPr>
        <w:t xml:space="preserve"> с размер </w:t>
      </w:r>
      <w:r w:rsidRPr="004779A2">
        <w:rPr>
          <w:rStyle w:val="CodeChar"/>
        </w:rPr>
        <w:t>n</w:t>
      </w:r>
      <w:r>
        <w:t xml:space="preserve"> </w:t>
      </w:r>
      <w:r>
        <w:rPr>
          <w:lang w:val="bg-BG"/>
        </w:rPr>
        <w:t>като в примерите по-долу:</w:t>
      </w:r>
    </w:p>
    <w:tbl>
      <w:tblPr>
        <w:tblW w:w="7746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A0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D82D2E" w:rsidRPr="002C778D">
        <w:tc>
          <w:tcPr>
            <w:tcW w:w="736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</w:p>
        </w:tc>
        <w:tc>
          <w:tcPr>
            <w:tcW w:w="736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</w:p>
        </w:tc>
        <w:tc>
          <w:tcPr>
            <w:tcW w:w="736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</w:p>
        </w:tc>
        <w:tc>
          <w:tcPr>
            <w:tcW w:w="736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изход</w:t>
            </w:r>
          </w:p>
        </w:tc>
      </w:tr>
      <w:tr w:rsidR="00D82D2E" w:rsidRPr="002C778D">
        <w:tc>
          <w:tcPr>
            <w:tcW w:w="736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736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 w:rsidRPr="002C778D">
              <w:rPr>
                <w:rFonts w:ascii="Consolas" w:hAnsi="Consolas" w:cs="Consolas"/>
                <w:noProof/>
              </w:rPr>
              <w:t>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* 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736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 xml:space="preserve">  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 xml:space="preserve"> * 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* * 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 xml:space="preserve"> * 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736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 xml:space="preserve">   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 xml:space="preserve">  * 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 xml:space="preserve"> * * 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* * * 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 xml:space="preserve"> * * 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 xml:space="preserve">  * 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 xml:space="preserve">   *</w:t>
            </w:r>
          </w:p>
        </w:tc>
      </w:tr>
    </w:tbl>
    <w:p w:rsidR="00D82D2E" w:rsidRDefault="00D82D2E" w:rsidP="004779A2">
      <w:pPr>
        <w:spacing w:before="120"/>
        <w:rPr>
          <w:lang w:val="bg-BG"/>
        </w:rPr>
      </w:pPr>
      <w:r w:rsidRPr="00BC4234">
        <w:rPr>
          <w:b/>
          <w:bCs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bCs/>
          <w:lang w:val="bg-BG"/>
        </w:rPr>
        <w:t xml:space="preserve"> </w:t>
      </w:r>
      <w:r w:rsidRPr="00BC4234">
        <w:rPr>
          <w:b/>
          <w:bCs/>
        </w:rPr>
        <w:t xml:space="preserve">judge </w:t>
      </w:r>
      <w:r w:rsidRPr="00BC4234">
        <w:rPr>
          <w:b/>
          <w:bCs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2" w:anchor="5" w:history="1">
        <w:r w:rsidRPr="004C7AAE">
          <w:rPr>
            <w:rStyle w:val="Hyperlink"/>
            <w:lang w:val="bg-BG"/>
          </w:rPr>
          <w:t>https://judge.softuni.bg/Contests/Practice/Index/155#5</w:t>
        </w:r>
      </w:hyperlink>
      <w:r w:rsidRPr="00BC4234">
        <w:rPr>
          <w:lang w:val="bg-BG"/>
        </w:rPr>
        <w:t>.</w:t>
      </w:r>
    </w:p>
    <w:p w:rsidR="00D82D2E" w:rsidRDefault="00D82D2E" w:rsidP="004779A2">
      <w:pPr>
        <w:spacing w:before="120"/>
        <w:rPr>
          <w:lang w:val="bg-BG"/>
        </w:rPr>
      </w:pPr>
      <w:r w:rsidRPr="007E1AEE">
        <w:rPr>
          <w:b/>
          <w:bCs/>
          <w:lang w:val="bg-BG"/>
        </w:rPr>
        <w:t>Подсказки</w:t>
      </w:r>
      <w:r>
        <w:rPr>
          <w:lang w:val="bg-BG"/>
        </w:rPr>
        <w:t>:</w:t>
      </w:r>
    </w:p>
    <w:p w:rsidR="00D82D2E" w:rsidRDefault="00D82D2E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Разделете ромба на горна и долна част и ги печатайте с два отделни цикъла.</w:t>
      </w:r>
    </w:p>
    <w:p w:rsidR="00D82D2E" w:rsidRDefault="00D82D2E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За </w:t>
      </w:r>
      <w:r w:rsidRPr="00336330">
        <w:rPr>
          <w:b/>
          <w:bCs/>
          <w:lang w:val="bg-BG"/>
        </w:rPr>
        <w:t>горната част</w:t>
      </w:r>
      <w:r>
        <w:rPr>
          <w:lang w:val="bg-BG"/>
        </w:rPr>
        <w:t xml:space="preserve"> завъртете цикъл за </w:t>
      </w:r>
      <w:r w:rsidRPr="00336330">
        <w:rPr>
          <w:rStyle w:val="CodeChar"/>
        </w:rPr>
        <w:t>row</w:t>
      </w:r>
      <w:r>
        <w:t xml:space="preserve"> </w:t>
      </w:r>
      <w:r>
        <w:rPr>
          <w:lang w:val="bg-BG"/>
        </w:rPr>
        <w:t xml:space="preserve">от </w:t>
      </w:r>
      <w:r w:rsidRPr="00336330">
        <w:rPr>
          <w:rStyle w:val="CodeChar"/>
        </w:rPr>
        <w:t>1</w:t>
      </w:r>
      <w:r>
        <w:rPr>
          <w:lang w:val="bg-BG"/>
        </w:rPr>
        <w:t xml:space="preserve"> то </w:t>
      </w:r>
      <w:r w:rsidRPr="00336330">
        <w:rPr>
          <w:rStyle w:val="CodeChar"/>
        </w:rPr>
        <w:t>n</w:t>
      </w:r>
      <w:r>
        <w:rPr>
          <w:lang w:val="bg-BG"/>
        </w:rPr>
        <w:t>:</w:t>
      </w:r>
    </w:p>
    <w:p w:rsidR="00D82D2E" w:rsidRDefault="00D82D2E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n-row</w:t>
      </w:r>
      <w:r>
        <w:t xml:space="preserve"> </w:t>
      </w:r>
      <w:r>
        <w:rPr>
          <w:lang w:val="bg-BG"/>
        </w:rPr>
        <w:t>интервала.</w:t>
      </w:r>
    </w:p>
    <w:p w:rsidR="00D82D2E" w:rsidRDefault="00D82D2E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Отпечатайте</w:t>
      </w:r>
      <w:r>
        <w:t xml:space="preserve"> “</w:t>
      </w:r>
      <w:r w:rsidRPr="00336330">
        <w:rPr>
          <w:rStyle w:val="CodeChar"/>
        </w:rPr>
        <w:t>*</w:t>
      </w:r>
      <w:r>
        <w:t>”</w:t>
      </w:r>
      <w:r>
        <w:rPr>
          <w:lang w:val="bg-BG"/>
        </w:rPr>
        <w:t>.</w:t>
      </w:r>
    </w:p>
    <w:p w:rsidR="00D82D2E" w:rsidRPr="00336330" w:rsidRDefault="00D82D2E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row-1</w:t>
      </w:r>
      <w:r>
        <w:rPr>
          <w:lang w:val="bg-BG"/>
        </w:rPr>
        <w:t xml:space="preserve"> пъти</w:t>
      </w:r>
      <w:r>
        <w:t xml:space="preserve"> “</w:t>
      </w:r>
      <w:r w:rsidRPr="00336330">
        <w:rPr>
          <w:rStyle w:val="CodeChar"/>
        </w:rPr>
        <w:t xml:space="preserve"> *</w:t>
      </w:r>
      <w:r>
        <w:t>”</w:t>
      </w:r>
      <w:r>
        <w:rPr>
          <w:lang w:val="bg-BG"/>
        </w:rPr>
        <w:t>.</w:t>
      </w:r>
    </w:p>
    <w:p w:rsidR="00D82D2E" w:rsidRPr="007B00EE" w:rsidRDefault="00D82D2E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336330">
        <w:rPr>
          <w:b/>
          <w:bCs/>
          <w:lang w:val="bg-BG"/>
        </w:rPr>
        <w:t>Долната част</w:t>
      </w:r>
      <w:r>
        <w:rPr>
          <w:lang w:val="bg-BG"/>
        </w:rPr>
        <w:t xml:space="preserve"> отпечата</w:t>
      </w:r>
      <w:r>
        <w:t>й</w:t>
      </w:r>
      <w:r>
        <w:rPr>
          <w:lang w:val="bg-BG"/>
        </w:rPr>
        <w:t xml:space="preserve">те аналогично на горната с цикъл от </w:t>
      </w:r>
      <w:r w:rsidRPr="00336330">
        <w:rPr>
          <w:rStyle w:val="CodeChar"/>
        </w:rPr>
        <w:t>1</w:t>
      </w:r>
      <w:r>
        <w:rPr>
          <w:lang w:val="bg-BG"/>
        </w:rPr>
        <w:t xml:space="preserve"> до </w:t>
      </w:r>
      <w:r w:rsidRPr="00336330">
        <w:rPr>
          <w:rStyle w:val="CodeChar"/>
        </w:rPr>
        <w:t>n-1</w:t>
      </w:r>
      <w:r>
        <w:rPr>
          <w:lang w:val="bg-BG"/>
        </w:rPr>
        <w:t>.</w:t>
      </w:r>
    </w:p>
    <w:p w:rsidR="00D82D2E" w:rsidRPr="00D53FD4" w:rsidRDefault="00D82D2E" w:rsidP="00D53FD4">
      <w:pPr>
        <w:pStyle w:val="Heading2"/>
        <w:rPr>
          <w:rFonts w:cs="Times New Roman"/>
        </w:rPr>
      </w:pPr>
      <w:r w:rsidRPr="00D53FD4">
        <w:t>Коледна елха</w:t>
      </w:r>
    </w:p>
    <w:p w:rsidR="00D82D2E" w:rsidRPr="004779A2" w:rsidRDefault="00D82D2E" w:rsidP="004779A2">
      <w:r w:rsidRPr="00D53FD4">
        <w:rPr>
          <w:lang w:val="bg-BG"/>
        </w:rPr>
        <w:t xml:space="preserve">Напишете програма, която въвежда число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(1 ≤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≤ 100) и печата </w:t>
      </w:r>
      <w:r w:rsidRPr="00D53FD4">
        <w:rPr>
          <w:b/>
          <w:bCs/>
          <w:lang w:val="bg-BG"/>
        </w:rPr>
        <w:t>коледна елха</w:t>
      </w:r>
      <w:r w:rsidRPr="00D53FD4">
        <w:rPr>
          <w:lang w:val="bg-BG"/>
        </w:rPr>
        <w:t xml:space="preserve"> с размер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като в примерите по-долу:</w:t>
      </w:r>
    </w:p>
    <w:tbl>
      <w:tblPr>
        <w:tblW w:w="9060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A0"/>
      </w:tblPr>
      <w:tblGrid>
        <w:gridCol w:w="736"/>
        <w:gridCol w:w="896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D82D2E" w:rsidRPr="002C778D">
        <w:tc>
          <w:tcPr>
            <w:tcW w:w="736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</w:p>
        </w:tc>
        <w:tc>
          <w:tcPr>
            <w:tcW w:w="736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</w:p>
        </w:tc>
        <w:tc>
          <w:tcPr>
            <w:tcW w:w="736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</w:p>
        </w:tc>
        <w:tc>
          <w:tcPr>
            <w:tcW w:w="736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изход</w:t>
            </w:r>
          </w:p>
        </w:tc>
      </w:tr>
      <w:tr w:rsidR="00D82D2E" w:rsidRPr="002C778D">
        <w:tc>
          <w:tcPr>
            <w:tcW w:w="736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1</w:t>
            </w:r>
          </w:p>
        </w:tc>
        <w:tc>
          <w:tcPr>
            <w:tcW w:w="896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 xml:space="preserve">  |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* | *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736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1138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 xml:space="preserve">   |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 xml:space="preserve"> * | 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** | **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736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3</w:t>
            </w:r>
          </w:p>
        </w:tc>
        <w:tc>
          <w:tcPr>
            <w:tcW w:w="1380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 xml:space="preserve">    |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 xml:space="preserve">  * | 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 xml:space="preserve"> ** | **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*** | ***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736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4</w:t>
            </w:r>
          </w:p>
        </w:tc>
        <w:tc>
          <w:tcPr>
            <w:tcW w:w="1622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 xml:space="preserve">     |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 xml:space="preserve">   * | 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 xml:space="preserve">  ** | **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 xml:space="preserve"> *** | ***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**** | ****</w:t>
            </w:r>
          </w:p>
        </w:tc>
      </w:tr>
    </w:tbl>
    <w:p w:rsidR="00D82D2E" w:rsidRDefault="00D82D2E" w:rsidP="004779A2">
      <w:pPr>
        <w:spacing w:before="120"/>
        <w:rPr>
          <w:lang w:val="bg-BG"/>
        </w:rPr>
      </w:pPr>
      <w:r w:rsidRPr="00BC4234">
        <w:rPr>
          <w:b/>
          <w:bCs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bCs/>
          <w:lang w:val="bg-BG"/>
        </w:rPr>
        <w:t xml:space="preserve"> </w:t>
      </w:r>
      <w:r w:rsidRPr="00BC4234">
        <w:rPr>
          <w:b/>
          <w:bCs/>
        </w:rPr>
        <w:t xml:space="preserve">judge </w:t>
      </w:r>
      <w:r w:rsidRPr="00BC4234">
        <w:rPr>
          <w:b/>
          <w:bCs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3" w:anchor="6" w:history="1">
        <w:r w:rsidRPr="004C7AAE">
          <w:rPr>
            <w:rStyle w:val="Hyperlink"/>
            <w:lang w:val="bg-BG"/>
          </w:rPr>
          <w:t>https://judge.softuni.bg/Contests/Practice/Index/155#6</w:t>
        </w:r>
      </w:hyperlink>
      <w:r w:rsidRPr="00BC4234">
        <w:rPr>
          <w:lang w:val="bg-BG"/>
        </w:rPr>
        <w:t>.</w:t>
      </w:r>
    </w:p>
    <w:p w:rsidR="00D82D2E" w:rsidRDefault="00D82D2E" w:rsidP="00D53FD4">
      <w:pPr>
        <w:spacing w:before="120"/>
        <w:rPr>
          <w:lang w:val="bg-BG"/>
        </w:rPr>
      </w:pPr>
      <w:r w:rsidRPr="007E1AEE">
        <w:rPr>
          <w:b/>
          <w:bCs/>
          <w:lang w:val="bg-BG"/>
        </w:rPr>
        <w:t>Подсказки</w:t>
      </w:r>
      <w:r>
        <w:rPr>
          <w:lang w:val="bg-BG"/>
        </w:rPr>
        <w:t xml:space="preserve">: </w:t>
      </w:r>
    </w:p>
    <w:p w:rsidR="00D82D2E" w:rsidRPr="003559C1" w:rsidRDefault="00D82D2E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В</w:t>
      </w:r>
      <w:r w:rsidRPr="003559C1">
        <w:rPr>
          <w:lang w:val="bg-BG"/>
        </w:rPr>
        <w:t xml:space="preserve"> цикъл за </w:t>
      </w:r>
      <w:r w:rsidRPr="00D53FD4">
        <w:rPr>
          <w:rStyle w:val="CodeChar"/>
        </w:rPr>
        <w:t>i</w:t>
      </w:r>
      <w:r w:rsidRPr="003559C1">
        <w:rPr>
          <w:lang w:val="bg-BG"/>
        </w:rPr>
        <w:t xml:space="preserve"> от </w:t>
      </w:r>
      <w:r w:rsidRPr="00D53FD4">
        <w:rPr>
          <w:rStyle w:val="CodeChar"/>
        </w:rPr>
        <w:t>0</w:t>
      </w:r>
      <w:r w:rsidRPr="003559C1">
        <w:rPr>
          <w:lang w:val="bg-BG"/>
        </w:rPr>
        <w:t xml:space="preserve"> до </w:t>
      </w:r>
      <w:r w:rsidRPr="00D53FD4">
        <w:rPr>
          <w:rStyle w:val="CodeChar"/>
        </w:rPr>
        <w:t>n</w:t>
      </w:r>
      <w:r>
        <w:t xml:space="preserve"> </w:t>
      </w:r>
      <w:r w:rsidRPr="003559C1">
        <w:rPr>
          <w:lang w:val="bg-BG"/>
        </w:rPr>
        <w:t>печатайте (за лявата част на елхата)</w:t>
      </w:r>
      <w:r>
        <w:t>:</w:t>
      </w:r>
    </w:p>
    <w:p w:rsidR="00D82D2E" w:rsidRPr="003559C1" w:rsidRDefault="00D82D2E" w:rsidP="00E12F06">
      <w:pPr>
        <w:pStyle w:val="ListParagraph"/>
        <w:numPr>
          <w:ilvl w:val="1"/>
          <w:numId w:val="5"/>
        </w:numPr>
        <w:spacing w:before="120"/>
        <w:rPr>
          <w:lang w:val="bg-BG"/>
        </w:rPr>
      </w:pPr>
      <w:r w:rsidRPr="00D53FD4">
        <w:rPr>
          <w:rStyle w:val="CodeChar"/>
        </w:rPr>
        <w:t>n-i</w:t>
      </w:r>
      <w:r w:rsidRPr="003559C1">
        <w:rPr>
          <w:lang w:val="bg-BG"/>
        </w:rPr>
        <w:t xml:space="preserve"> интервала; </w:t>
      </w:r>
      <w:r w:rsidRPr="00D53FD4">
        <w:rPr>
          <w:rStyle w:val="CodeChar"/>
        </w:rPr>
        <w:t>n</w:t>
      </w:r>
      <w:r w:rsidRPr="003559C1">
        <w:rPr>
          <w:lang w:val="bg-BG"/>
        </w:rPr>
        <w:t xml:space="preserve"> звездички;</w:t>
      </w:r>
      <w:r>
        <w:rPr>
          <w:lang w:val="bg-BG"/>
        </w:rPr>
        <w:t xml:space="preserve"> </w:t>
      </w:r>
      <w:r w:rsidRPr="003559C1">
        <w:rPr>
          <w:lang w:val="bg-BG"/>
        </w:rPr>
        <w:t>вертикална черта</w:t>
      </w:r>
      <w:r>
        <w:rPr>
          <w:lang w:val="bg-BG"/>
        </w:rPr>
        <w:t>.</w:t>
      </w:r>
    </w:p>
    <w:p w:rsidR="00D82D2E" w:rsidRPr="00D53FD4" w:rsidRDefault="00D82D2E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Аналогично довършете дясната част на елхата.</w:t>
      </w:r>
    </w:p>
    <w:p w:rsidR="00D82D2E" w:rsidRPr="00AD1687" w:rsidRDefault="00D82D2E" w:rsidP="00AD1687">
      <w:pPr>
        <w:pStyle w:val="Heading2"/>
        <w:rPr>
          <w:rFonts w:cs="Times New Roman"/>
        </w:rPr>
      </w:pPr>
      <w:r w:rsidRPr="00AD1687">
        <w:t>Слънчеви очила</w:t>
      </w:r>
    </w:p>
    <w:p w:rsidR="00D82D2E" w:rsidRPr="004779A2" w:rsidRDefault="00D82D2E" w:rsidP="004779A2">
      <w:r w:rsidRPr="00AD1687">
        <w:rPr>
          <w:lang w:val="bg-BG"/>
        </w:rPr>
        <w:t xml:space="preserve">Напишете програма, която въвежда </w:t>
      </w:r>
      <w:r>
        <w:rPr>
          <w:lang w:val="bg-BG"/>
        </w:rPr>
        <w:t>цяло</w:t>
      </w:r>
      <w:r w:rsidRPr="00AD1687">
        <w:rPr>
          <w:lang w:val="bg-BG"/>
        </w:rPr>
        <w:t xml:space="preserve"> число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(3 ≤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≤ </w:t>
      </w:r>
      <w:r>
        <w:rPr>
          <w:lang w:val="bg-BG"/>
        </w:rPr>
        <w:t>100</w:t>
      </w:r>
      <w:r w:rsidRPr="00AD1687">
        <w:rPr>
          <w:lang w:val="bg-BG"/>
        </w:rPr>
        <w:t xml:space="preserve">) и печата </w:t>
      </w:r>
      <w:r w:rsidRPr="00AD1687">
        <w:rPr>
          <w:b/>
          <w:bCs/>
          <w:lang w:val="bg-BG"/>
        </w:rPr>
        <w:t>слънчеви очила</w:t>
      </w:r>
      <w:r w:rsidRPr="00AD1687">
        <w:rPr>
          <w:lang w:val="bg-BG"/>
        </w:rPr>
        <w:t xml:space="preserve"> с размер </w:t>
      </w:r>
      <w:r w:rsidRPr="00AD1687">
        <w:rPr>
          <w:rStyle w:val="CodeChar"/>
          <w:lang w:val="bg-BG"/>
        </w:rPr>
        <w:t>5*n</w:t>
      </w:r>
      <w:r w:rsidRPr="002E0BA6">
        <w:rPr>
          <w:lang w:val="bg-BG"/>
        </w:rPr>
        <w:t xml:space="preserve"> </w:t>
      </w:r>
      <w:r w:rsidRPr="00AD1687">
        <w:rPr>
          <w:lang w:val="bg-BG"/>
        </w:rPr>
        <w:t xml:space="preserve">x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като в примерите:</w:t>
      </w:r>
    </w:p>
    <w:tbl>
      <w:tblPr>
        <w:tblW w:w="422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A0"/>
      </w:tblPr>
      <w:tblGrid>
        <w:gridCol w:w="823"/>
        <w:gridCol w:w="3402"/>
      </w:tblGrid>
      <w:tr w:rsidR="00D82D2E" w:rsidRPr="002C778D">
        <w:tc>
          <w:tcPr>
            <w:tcW w:w="823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изход</w:t>
            </w:r>
          </w:p>
        </w:tc>
      </w:tr>
      <w:tr w:rsidR="00D82D2E" w:rsidRPr="002C778D">
        <w:tc>
          <w:tcPr>
            <w:tcW w:w="823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3</w:t>
            </w:r>
          </w:p>
        </w:tc>
        <w:tc>
          <w:tcPr>
            <w:tcW w:w="3402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******   ******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*////*|||*////*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******   ******</w:t>
            </w:r>
          </w:p>
        </w:tc>
      </w:tr>
      <w:tr w:rsidR="00D82D2E" w:rsidRPr="002C778D">
        <w:tc>
          <w:tcPr>
            <w:tcW w:w="823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402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********    ********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*//////*||||*//////*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*//////*    *//////*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********    ********</w:t>
            </w:r>
          </w:p>
        </w:tc>
      </w:tr>
      <w:tr w:rsidR="00D82D2E" w:rsidRPr="002C778D">
        <w:tc>
          <w:tcPr>
            <w:tcW w:w="823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3402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**********     **********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*////////*     *////////*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*////////*|||||*////////*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*////////*     *////////*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**********     **********</w:t>
            </w:r>
          </w:p>
        </w:tc>
      </w:tr>
    </w:tbl>
    <w:p w:rsidR="00D82D2E" w:rsidRDefault="00D82D2E" w:rsidP="004779A2">
      <w:pPr>
        <w:spacing w:before="120"/>
        <w:rPr>
          <w:lang w:val="bg-BG"/>
        </w:rPr>
      </w:pPr>
      <w:r w:rsidRPr="00BC4234">
        <w:rPr>
          <w:b/>
          <w:bCs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bCs/>
          <w:lang w:val="bg-BG"/>
        </w:rPr>
        <w:t xml:space="preserve"> </w:t>
      </w:r>
      <w:r w:rsidRPr="00BC4234">
        <w:rPr>
          <w:b/>
          <w:bCs/>
        </w:rPr>
        <w:t xml:space="preserve">judge </w:t>
      </w:r>
      <w:r w:rsidRPr="00BC4234">
        <w:rPr>
          <w:b/>
          <w:bCs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4" w:anchor="7" w:history="1">
        <w:r w:rsidRPr="004C7AAE">
          <w:rPr>
            <w:rStyle w:val="Hyperlink"/>
            <w:lang w:val="bg-BG"/>
          </w:rPr>
          <w:t>https://judge.softuni.bg/Contests/Practice/Index/155#7</w:t>
        </w:r>
      </w:hyperlink>
      <w:r w:rsidRPr="00BC4234">
        <w:rPr>
          <w:lang w:val="bg-BG"/>
        </w:rPr>
        <w:t>.</w:t>
      </w:r>
    </w:p>
    <w:p w:rsidR="00D82D2E" w:rsidRDefault="00D82D2E" w:rsidP="004779A2">
      <w:pPr>
        <w:spacing w:before="120"/>
        <w:rPr>
          <w:lang w:val="bg-BG"/>
        </w:rPr>
      </w:pPr>
      <w:r w:rsidRPr="007E1AEE">
        <w:rPr>
          <w:b/>
          <w:bCs/>
          <w:lang w:val="bg-BG"/>
        </w:rPr>
        <w:t>Подсказки</w:t>
      </w:r>
      <w:r>
        <w:rPr>
          <w:lang w:val="bg-BG"/>
        </w:rPr>
        <w:t>:</w:t>
      </w:r>
    </w:p>
    <w:p w:rsidR="00D82D2E" w:rsidRDefault="00D82D2E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bCs/>
          <w:lang w:val="bg-BG"/>
        </w:rPr>
        <w:t xml:space="preserve">най-горния ред </w:t>
      </w:r>
      <w:r>
        <w:rPr>
          <w:lang w:val="bg-BG"/>
        </w:rPr>
        <w:t>от очилата:</w:t>
      </w:r>
    </w:p>
    <w:p w:rsidR="00D82D2E" w:rsidRDefault="00D82D2E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:rsidR="00D82D2E" w:rsidRDefault="00D82D2E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9C53FF">
        <w:rPr>
          <w:b/>
          <w:bCs/>
          <w:lang w:val="bg-BG"/>
        </w:rPr>
        <w:t>средните</w:t>
      </w:r>
      <w:r>
        <w:rPr>
          <w:lang w:val="bg-BG"/>
        </w:rPr>
        <w:t xml:space="preserve"> </w:t>
      </w:r>
      <w:r w:rsidRPr="00666966">
        <w:rPr>
          <w:b/>
          <w:bCs/>
        </w:rPr>
        <w:t>n-2</w:t>
      </w:r>
      <w:r>
        <w:t xml:space="preserve"> </w:t>
      </w:r>
      <w:r w:rsidRPr="009C53FF">
        <w:rPr>
          <w:b/>
          <w:bCs/>
          <w:lang w:val="bg-BG"/>
        </w:rPr>
        <w:t>реда</w:t>
      </w:r>
      <w:r>
        <w:rPr>
          <w:lang w:val="bg-BG"/>
        </w:rPr>
        <w:t>:</w:t>
      </w:r>
    </w:p>
    <w:p w:rsidR="00D82D2E" w:rsidRDefault="00D82D2E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 xml:space="preserve">наклонени черти; звездичка;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</w:t>
      </w:r>
      <w:r w:rsidRPr="00666966">
        <w:rPr>
          <w:lang w:val="bg-BG"/>
        </w:rPr>
        <w:t xml:space="preserve"> </w:t>
      </w:r>
      <w:r>
        <w:rPr>
          <w:lang w:val="bg-BG"/>
        </w:rPr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>наклонени черти; звездичка</w:t>
      </w:r>
    </w:p>
    <w:p w:rsidR="00D82D2E" w:rsidRDefault="00D82D2E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когато редът е </w:t>
      </w:r>
      <w:r w:rsidRPr="00666966">
        <w:rPr>
          <w:rStyle w:val="CodeChar"/>
          <w:highlight w:val="white"/>
        </w:rPr>
        <w:t>(n-1)</w:t>
      </w:r>
      <w:r>
        <w:t xml:space="preserve"> </w:t>
      </w:r>
      <w:r w:rsidRPr="00666966">
        <w:rPr>
          <w:rStyle w:val="CodeChar"/>
          <w:highlight w:val="white"/>
        </w:rPr>
        <w:t>/</w:t>
      </w:r>
      <w:r>
        <w:t xml:space="preserve"> </w:t>
      </w:r>
      <w:r w:rsidRPr="00666966">
        <w:rPr>
          <w:rStyle w:val="CodeChar"/>
          <w:highlight w:val="white"/>
        </w:rPr>
        <w:t>2</w:t>
      </w:r>
      <w:r>
        <w:t xml:space="preserve"> </w:t>
      </w:r>
      <w:r w:rsidRPr="00666966">
        <w:rPr>
          <w:rStyle w:val="CodeChar"/>
          <w:highlight w:val="white"/>
        </w:rPr>
        <w:t>-</w:t>
      </w:r>
      <w:r>
        <w:t xml:space="preserve"> </w:t>
      </w:r>
      <w:r w:rsidRPr="00666966">
        <w:rPr>
          <w:rStyle w:val="CodeChar"/>
          <w:highlight w:val="white"/>
        </w:rPr>
        <w:t>1</w:t>
      </w:r>
      <w:r>
        <w:rPr>
          <w:lang w:val="bg-BG"/>
        </w:rPr>
        <w:t xml:space="preserve">, печатайте </w:t>
      </w:r>
      <w:r w:rsidRPr="00666966">
        <w:rPr>
          <w:rStyle w:val="CodeChar"/>
        </w:rPr>
        <w:t>n</w:t>
      </w:r>
      <w:r>
        <w:rPr>
          <w:lang w:val="bg-BG"/>
        </w:rPr>
        <w:t xml:space="preserve"> вертикални черти вместо </w:t>
      </w:r>
      <w:r w:rsidRPr="00666966">
        <w:rPr>
          <w:rStyle w:val="CodeChar"/>
        </w:rPr>
        <w:t>n</w:t>
      </w:r>
      <w:r>
        <w:t xml:space="preserve"> </w:t>
      </w:r>
      <w:r>
        <w:rPr>
          <w:lang w:val="bg-BG"/>
        </w:rPr>
        <w:t>интервала</w:t>
      </w:r>
    </w:p>
    <w:p w:rsidR="00D82D2E" w:rsidRDefault="00D82D2E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bCs/>
          <w:lang w:val="bg-BG"/>
        </w:rPr>
        <w:t>най-</w:t>
      </w:r>
      <w:r>
        <w:rPr>
          <w:b/>
          <w:bCs/>
          <w:lang w:val="bg-BG"/>
        </w:rPr>
        <w:t>долния</w:t>
      </w:r>
      <w:r w:rsidRPr="002E0BA6">
        <w:rPr>
          <w:b/>
          <w:bCs/>
          <w:lang w:val="bg-BG"/>
        </w:rPr>
        <w:t xml:space="preserve"> ред </w:t>
      </w:r>
      <w:r>
        <w:rPr>
          <w:lang w:val="bg-BG"/>
        </w:rPr>
        <w:t>от очилата:</w:t>
      </w:r>
    </w:p>
    <w:p w:rsidR="00D82D2E" w:rsidRDefault="00D82D2E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:rsidR="00D82D2E" w:rsidRPr="00240A0A" w:rsidRDefault="00D82D2E" w:rsidP="004779A2">
      <w:pPr>
        <w:pStyle w:val="Heading2"/>
        <w:rPr>
          <w:rFonts w:cs="Times New Roman"/>
        </w:rPr>
      </w:pPr>
      <w:r>
        <w:t>Къщичка</w:t>
      </w:r>
    </w:p>
    <w:p w:rsidR="00D82D2E" w:rsidRPr="004779A2" w:rsidRDefault="00D82D2E" w:rsidP="004779A2">
      <w:r w:rsidRPr="00861031">
        <w:rPr>
          <w:lang w:val="bg-BG"/>
        </w:rPr>
        <w:t xml:space="preserve">Напишете програма, която въвежда число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(2 ≤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≤ 100) и печата </w:t>
      </w:r>
      <w:r w:rsidRPr="00861031">
        <w:rPr>
          <w:b/>
          <w:bCs/>
          <w:lang w:val="bg-BG"/>
        </w:rPr>
        <w:t>къщичка</w:t>
      </w:r>
      <w:r w:rsidRPr="00861031">
        <w:rPr>
          <w:lang w:val="bg-BG"/>
        </w:rPr>
        <w:t xml:space="preserve"> с размер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x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>:</w:t>
      </w:r>
    </w:p>
    <w:tbl>
      <w:tblPr>
        <w:tblW w:w="9522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A0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17"/>
        <w:gridCol w:w="736"/>
        <w:gridCol w:w="1017"/>
      </w:tblGrid>
      <w:tr w:rsidR="00D82D2E" w:rsidRPr="002C778D">
        <w:tc>
          <w:tcPr>
            <w:tcW w:w="736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</w:p>
        </w:tc>
        <w:tc>
          <w:tcPr>
            <w:tcW w:w="736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</w:p>
        </w:tc>
        <w:tc>
          <w:tcPr>
            <w:tcW w:w="736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</w:p>
        </w:tc>
        <w:tc>
          <w:tcPr>
            <w:tcW w:w="736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</w:p>
        </w:tc>
        <w:tc>
          <w:tcPr>
            <w:tcW w:w="736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изход</w:t>
            </w:r>
          </w:p>
        </w:tc>
      </w:tr>
      <w:tr w:rsidR="00D82D2E" w:rsidRPr="002C778D">
        <w:tc>
          <w:tcPr>
            <w:tcW w:w="736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**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||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736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-*-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***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|*|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736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-**-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****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|**|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|**|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736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5</w:t>
            </w:r>
          </w:p>
        </w:tc>
        <w:tc>
          <w:tcPr>
            <w:tcW w:w="896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--*--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-***-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*****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|***|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|***|</w:t>
            </w:r>
          </w:p>
        </w:tc>
        <w:tc>
          <w:tcPr>
            <w:tcW w:w="317" w:type="dxa"/>
            <w:vMerge/>
            <w:tcBorders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736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--**--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-****-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******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|****|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|****|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|****|</w:t>
            </w:r>
          </w:p>
        </w:tc>
      </w:tr>
    </w:tbl>
    <w:p w:rsidR="00D82D2E" w:rsidRDefault="00D82D2E" w:rsidP="004779A2">
      <w:pPr>
        <w:spacing w:before="120"/>
        <w:rPr>
          <w:lang w:val="bg-BG"/>
        </w:rPr>
      </w:pPr>
      <w:r w:rsidRPr="00BC4234">
        <w:rPr>
          <w:b/>
          <w:bCs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bCs/>
          <w:lang w:val="bg-BG"/>
        </w:rPr>
        <w:t xml:space="preserve"> </w:t>
      </w:r>
      <w:r w:rsidRPr="00BC4234">
        <w:rPr>
          <w:b/>
          <w:bCs/>
        </w:rPr>
        <w:t xml:space="preserve">judge </w:t>
      </w:r>
      <w:r w:rsidRPr="00BC4234">
        <w:rPr>
          <w:b/>
          <w:bCs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5" w:anchor="8" w:history="1">
        <w:r w:rsidRPr="004C7AAE">
          <w:rPr>
            <w:rStyle w:val="Hyperlink"/>
            <w:lang w:val="bg-BG"/>
          </w:rPr>
          <w:t>https://judge.softuni.bg/Contests/Practice/Index/155#8</w:t>
        </w:r>
      </w:hyperlink>
      <w:r w:rsidRPr="00BC4234">
        <w:rPr>
          <w:lang w:val="bg-BG"/>
        </w:rPr>
        <w:t>.</w:t>
      </w:r>
    </w:p>
    <w:p w:rsidR="00D82D2E" w:rsidRDefault="00D82D2E" w:rsidP="004779A2">
      <w:pPr>
        <w:spacing w:before="120"/>
        <w:rPr>
          <w:lang w:val="bg-BG"/>
        </w:rPr>
      </w:pPr>
      <w:r w:rsidRPr="007E1AEE">
        <w:rPr>
          <w:b/>
          <w:bCs/>
          <w:lang w:val="bg-BG"/>
        </w:rPr>
        <w:t>Подсказки</w:t>
      </w:r>
      <w:r>
        <w:rPr>
          <w:lang w:val="bg-BG"/>
        </w:rPr>
        <w:t>:</w:t>
      </w:r>
    </w:p>
    <w:p w:rsidR="00D82D2E" w:rsidRDefault="00D82D2E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</w:t>
      </w:r>
      <w:r w:rsidRPr="00861031">
        <w:rPr>
          <w:b/>
          <w:bCs/>
          <w:lang w:val="bg-BG"/>
        </w:rPr>
        <w:t>покрива</w:t>
      </w:r>
      <w:r>
        <w:rPr>
          <w:lang w:val="bg-BG"/>
        </w:rPr>
        <w:t xml:space="preserve"> на къщичката:</w:t>
      </w:r>
    </w:p>
    <w:p w:rsidR="00D82D2E" w:rsidRDefault="00D82D2E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Той съдържа </w:t>
      </w:r>
      <w:r w:rsidRPr="0033631F">
        <w:rPr>
          <w:rStyle w:val="CodeChar"/>
        </w:rPr>
        <w:t>(n</w:t>
      </w:r>
      <w:r>
        <w:t xml:space="preserve"> </w:t>
      </w:r>
      <w:r w:rsidRPr="0033631F">
        <w:rPr>
          <w:rStyle w:val="CodeChar"/>
        </w:rPr>
        <w:t>+</w:t>
      </w:r>
      <w:r>
        <w:t xml:space="preserve"> </w:t>
      </w:r>
      <w:r w:rsidRPr="0033631F">
        <w:rPr>
          <w:rStyle w:val="CodeChar"/>
        </w:rPr>
        <w:t>1)</w:t>
      </w:r>
      <w:r>
        <w:t xml:space="preserve"> </w:t>
      </w:r>
      <w:r w:rsidRPr="0033631F">
        <w:rPr>
          <w:rStyle w:val="CodeChar"/>
        </w:rPr>
        <w:t>/</w:t>
      </w:r>
      <w:r>
        <w:t xml:space="preserve"> </w:t>
      </w:r>
      <w:r w:rsidRPr="0033631F">
        <w:rPr>
          <w:rStyle w:val="CodeChar"/>
        </w:rPr>
        <w:t>2</w:t>
      </w:r>
      <w:r>
        <w:t xml:space="preserve"> </w:t>
      </w:r>
      <w:r>
        <w:rPr>
          <w:lang w:val="bg-BG"/>
        </w:rPr>
        <w:t>реда.</w:t>
      </w:r>
    </w:p>
    <w:p w:rsidR="00D82D2E" w:rsidRPr="00861031" w:rsidRDefault="00D82D2E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първия си ред съдържа </w:t>
      </w:r>
      <w:r w:rsidRPr="0033631F">
        <w:rPr>
          <w:rStyle w:val="CodeChar"/>
        </w:rPr>
        <w:t>1</w:t>
      </w:r>
      <w:r>
        <w:rPr>
          <w:lang w:val="bg-BG"/>
        </w:rPr>
        <w:t xml:space="preserve"> звездичка при нечетно </w:t>
      </w:r>
      <w:r w:rsidRPr="0033631F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или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при четно </w:t>
      </w:r>
      <w:r w:rsidRPr="0033631F">
        <w:rPr>
          <w:rStyle w:val="CodeChar"/>
        </w:rPr>
        <w:t>n</w:t>
      </w:r>
      <w:r>
        <w:rPr>
          <w:lang w:val="bg-BG"/>
        </w:rPr>
        <w:t>.</w:t>
      </w:r>
    </w:p>
    <w:p w:rsidR="00D82D2E" w:rsidRDefault="00D82D2E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всеки следващ ред съдържа с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повече.</w:t>
      </w:r>
    </w:p>
    <w:p w:rsidR="00D82D2E" w:rsidRPr="007B00EE" w:rsidRDefault="00D82D2E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основата на къщичката: </w:t>
      </w:r>
      <w:r w:rsidRPr="005A370D">
        <w:rPr>
          <w:rStyle w:val="CodeChar"/>
        </w:rPr>
        <w:t>n</w:t>
      </w:r>
      <w:r w:rsidRPr="005A370D">
        <w:t xml:space="preserve"> </w:t>
      </w:r>
      <w:r w:rsidRPr="005A370D">
        <w:rPr>
          <w:rStyle w:val="CodeChar"/>
        </w:rPr>
        <w:t>/</w:t>
      </w:r>
      <w:r w:rsidRPr="005A370D">
        <w:t xml:space="preserve"> </w:t>
      </w:r>
      <w:r w:rsidRPr="005A370D">
        <w:rPr>
          <w:rStyle w:val="CodeChar"/>
        </w:rPr>
        <w:t>2</w:t>
      </w:r>
      <w:r w:rsidRPr="005A370D">
        <w:t xml:space="preserve"> </w:t>
      </w:r>
      <w:r w:rsidRPr="005A370D">
        <w:rPr>
          <w:rStyle w:val="CodeChar"/>
        </w:rPr>
        <w:t>-</w:t>
      </w:r>
      <w:r w:rsidRPr="005A370D">
        <w:t xml:space="preserve"> </w:t>
      </w:r>
      <w:r w:rsidRPr="005A370D">
        <w:rPr>
          <w:rStyle w:val="CodeChar"/>
        </w:rPr>
        <w:t>1</w:t>
      </w:r>
      <w:r>
        <w:rPr>
          <w:lang w:val="bg-BG"/>
        </w:rPr>
        <w:t xml:space="preserve"> реда.</w:t>
      </w:r>
    </w:p>
    <w:p w:rsidR="00D82D2E" w:rsidRPr="00240A0A" w:rsidRDefault="00D82D2E" w:rsidP="005C7CDA">
      <w:pPr>
        <w:pStyle w:val="Heading2"/>
        <w:rPr>
          <w:rFonts w:cs="Times New Roman"/>
        </w:rPr>
      </w:pPr>
      <w:r>
        <w:rPr>
          <w:lang w:val="en-US"/>
        </w:rPr>
        <w:t xml:space="preserve">* </w:t>
      </w:r>
      <w:r>
        <w:t>Диамант</w:t>
      </w:r>
    </w:p>
    <w:p w:rsidR="00D82D2E" w:rsidRPr="004779A2" w:rsidRDefault="00D82D2E" w:rsidP="005C7CDA">
      <w:r w:rsidRPr="009C53FF">
        <w:rPr>
          <w:lang w:val="bg-BG"/>
        </w:rPr>
        <w:t xml:space="preserve">Напишете програма, която въвежда цяло число </w:t>
      </w:r>
      <w:r w:rsidRPr="009C53FF">
        <w:rPr>
          <w:rStyle w:val="CodeChar"/>
          <w:lang w:val="bg-BG"/>
        </w:rPr>
        <w:t>n</w:t>
      </w:r>
      <w:r w:rsidRPr="009C53FF">
        <w:rPr>
          <w:lang w:val="bg-BG"/>
        </w:rPr>
        <w:t xml:space="preserve"> (1 ≤ </w:t>
      </w:r>
      <w:r w:rsidRPr="009C53FF">
        <w:rPr>
          <w:rStyle w:val="CodeChar"/>
          <w:lang w:val="bg-BG"/>
        </w:rPr>
        <w:t>n</w:t>
      </w:r>
      <w:r w:rsidRPr="009C53FF">
        <w:rPr>
          <w:lang w:val="bg-BG"/>
        </w:rPr>
        <w:t xml:space="preserve"> ≤ </w:t>
      </w:r>
      <w:r>
        <w:rPr>
          <w:lang w:val="bg-BG"/>
        </w:rPr>
        <w:t>100</w:t>
      </w:r>
      <w:r w:rsidRPr="009C53FF">
        <w:rPr>
          <w:lang w:val="bg-BG"/>
        </w:rPr>
        <w:t xml:space="preserve">) и печата диамант с размер </w:t>
      </w:r>
      <w:r w:rsidRPr="009C53FF">
        <w:rPr>
          <w:rStyle w:val="CodeChar"/>
          <w:lang w:val="bg-BG"/>
        </w:rPr>
        <w:t>n</w:t>
      </w:r>
      <w:r>
        <w:rPr>
          <w:lang w:val="bg-BG"/>
        </w:rPr>
        <w:t xml:space="preserve"> като в примерите по-долу:</w:t>
      </w:r>
    </w:p>
    <w:tbl>
      <w:tblPr>
        <w:tblW w:w="9349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A0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D82D2E" w:rsidRPr="002C778D">
        <w:tc>
          <w:tcPr>
            <w:tcW w:w="736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</w:p>
        </w:tc>
        <w:tc>
          <w:tcPr>
            <w:tcW w:w="736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</w:p>
        </w:tc>
        <w:tc>
          <w:tcPr>
            <w:tcW w:w="736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</w:p>
        </w:tc>
        <w:tc>
          <w:tcPr>
            <w:tcW w:w="736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</w:p>
        </w:tc>
        <w:tc>
          <w:tcPr>
            <w:tcW w:w="736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изход</w:t>
            </w:r>
          </w:p>
        </w:tc>
      </w:tr>
      <w:tr w:rsidR="00D82D2E" w:rsidRPr="002C778D">
        <w:tc>
          <w:tcPr>
            <w:tcW w:w="736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736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736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-*-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*-*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-*-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736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-**-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*--*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-**-</w:t>
            </w:r>
          </w:p>
        </w:tc>
        <w:tc>
          <w:tcPr>
            <w:tcW w:w="369" w:type="dxa"/>
            <w:vMerge/>
            <w:tcBorders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736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--*--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-*-*-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*---*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-*-*-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--*--</w:t>
            </w:r>
          </w:p>
        </w:tc>
      </w:tr>
    </w:tbl>
    <w:p w:rsidR="00D82D2E" w:rsidRDefault="00D82D2E" w:rsidP="000414AE">
      <w:pPr>
        <w:spacing w:before="0" w:after="0" w:line="240" w:lineRule="auto"/>
        <w:rPr>
          <w:b/>
          <w:bCs/>
          <w:lang w:val="bg-BG"/>
        </w:rPr>
      </w:pPr>
    </w:p>
    <w:tbl>
      <w:tblPr>
        <w:tblW w:w="8818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A0"/>
      </w:tblPr>
      <w:tblGrid>
        <w:gridCol w:w="736"/>
        <w:gridCol w:w="1017"/>
        <w:gridCol w:w="360"/>
        <w:gridCol w:w="736"/>
        <w:gridCol w:w="1138"/>
        <w:gridCol w:w="360"/>
        <w:gridCol w:w="736"/>
        <w:gridCol w:w="1259"/>
        <w:gridCol w:w="360"/>
        <w:gridCol w:w="736"/>
        <w:gridCol w:w="1380"/>
      </w:tblGrid>
      <w:tr w:rsidR="00D82D2E" w:rsidRPr="002C778D">
        <w:tc>
          <w:tcPr>
            <w:tcW w:w="736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</w:p>
        </w:tc>
        <w:tc>
          <w:tcPr>
            <w:tcW w:w="736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</w:p>
        </w:tc>
        <w:tc>
          <w:tcPr>
            <w:tcW w:w="736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</w:p>
        </w:tc>
        <w:tc>
          <w:tcPr>
            <w:tcW w:w="736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/>
            <w:vAlign w:val="center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изход</w:t>
            </w:r>
          </w:p>
        </w:tc>
      </w:tr>
      <w:tr w:rsidR="00D82D2E" w:rsidRPr="002C778D">
        <w:tc>
          <w:tcPr>
            <w:tcW w:w="736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--**--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-*--*-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*----*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-*--*-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--**--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736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7</w:t>
            </w:r>
          </w:p>
        </w:tc>
        <w:tc>
          <w:tcPr>
            <w:tcW w:w="1138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---*---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--*-*--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-*---*-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*-----*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-*---*-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--*-*--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---*---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736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8</w:t>
            </w:r>
          </w:p>
        </w:tc>
        <w:tc>
          <w:tcPr>
            <w:tcW w:w="1259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---**---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--*--*--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-*----*-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*------*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-*----*-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--*--*--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---**---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736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C778D">
              <w:rPr>
                <w:rFonts w:ascii="Consolas" w:hAnsi="Consolas" w:cs="Consolas"/>
                <w:noProof/>
                <w:lang w:val="bg-BG"/>
              </w:rPr>
              <w:t>9</w:t>
            </w:r>
          </w:p>
        </w:tc>
        <w:tc>
          <w:tcPr>
            <w:tcW w:w="1380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----*----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---*-*---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--*---*--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-*-----*-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*-------*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-*-----*-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--*---*--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---*-*---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2C778D">
              <w:rPr>
                <w:rFonts w:ascii="Consolas" w:hAnsi="Consolas" w:cs="Consolas"/>
                <w:noProof/>
              </w:rPr>
              <w:t>----*----</w:t>
            </w:r>
          </w:p>
        </w:tc>
      </w:tr>
    </w:tbl>
    <w:p w:rsidR="00D82D2E" w:rsidRDefault="00D82D2E" w:rsidP="005C7CDA">
      <w:pPr>
        <w:spacing w:before="120"/>
        <w:rPr>
          <w:lang w:val="bg-BG"/>
        </w:rPr>
      </w:pPr>
      <w:r w:rsidRPr="00BC4234">
        <w:rPr>
          <w:b/>
          <w:bCs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bCs/>
          <w:lang w:val="bg-BG"/>
        </w:rPr>
        <w:t xml:space="preserve"> </w:t>
      </w:r>
      <w:r w:rsidRPr="00BC4234">
        <w:rPr>
          <w:b/>
          <w:bCs/>
        </w:rPr>
        <w:t xml:space="preserve">judge </w:t>
      </w:r>
      <w:r w:rsidRPr="00BC4234">
        <w:rPr>
          <w:b/>
          <w:bCs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6" w:anchor="9" w:history="1">
        <w:r w:rsidRPr="004C7AAE">
          <w:rPr>
            <w:rStyle w:val="Hyperlink"/>
            <w:lang w:val="bg-BG"/>
          </w:rPr>
          <w:t>https://judge.softuni.bg/Contests/Practice/Index/155#9</w:t>
        </w:r>
      </w:hyperlink>
      <w:r w:rsidRPr="00BC4234">
        <w:rPr>
          <w:lang w:val="bg-BG"/>
        </w:rPr>
        <w:t>.</w:t>
      </w:r>
    </w:p>
    <w:p w:rsidR="00D82D2E" w:rsidRDefault="00D82D2E" w:rsidP="005C7CDA">
      <w:pPr>
        <w:spacing w:before="120"/>
        <w:rPr>
          <w:lang w:val="bg-BG"/>
        </w:rPr>
      </w:pPr>
      <w:r w:rsidRPr="007E1AEE">
        <w:rPr>
          <w:b/>
          <w:bCs/>
          <w:lang w:val="bg-BG"/>
        </w:rPr>
        <w:t>Подсказки</w:t>
      </w:r>
      <w:r>
        <w:rPr>
          <w:lang w:val="bg-BG"/>
        </w:rPr>
        <w:t>:</w:t>
      </w:r>
    </w:p>
    <w:p w:rsidR="00D82D2E" w:rsidRDefault="00D82D2E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Всички редове съдържат точно по </w:t>
      </w:r>
      <w:r w:rsidRPr="000414AE">
        <w:rPr>
          <w:rStyle w:val="CodeChar"/>
        </w:rPr>
        <w:t>n</w:t>
      </w:r>
      <w:r>
        <w:t xml:space="preserve"> </w:t>
      </w:r>
      <w:r>
        <w:rPr>
          <w:lang w:val="bg-BG"/>
        </w:rPr>
        <w:t>символа.</w:t>
      </w:r>
    </w:p>
    <w:p w:rsidR="00D82D2E" w:rsidRDefault="00D82D2E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Първият ред съдържа </w:t>
      </w:r>
      <w:r w:rsidRPr="003A1C6F">
        <w:rPr>
          <w:b/>
          <w:bCs/>
          <w:lang w:val="bg-BG"/>
        </w:rPr>
        <w:t>отляво и отдясно</w:t>
      </w:r>
      <w:r>
        <w:rPr>
          <w:lang w:val="bg-BG"/>
        </w:rPr>
        <w:t xml:space="preserve"> точно </w:t>
      </w:r>
      <w:r w:rsidRPr="000035D3">
        <w:rPr>
          <w:rStyle w:val="CodeChar"/>
        </w:rPr>
        <w:t>leftRight</w:t>
      </w:r>
      <w:r>
        <w:t xml:space="preserve"> =</w:t>
      </w:r>
      <w:r>
        <w:rPr>
          <w:lang w:val="bg-BG"/>
        </w:rPr>
        <w:t xml:space="preserve"> </w:t>
      </w:r>
      <w:r w:rsidRPr="003A1C6F">
        <w:rPr>
          <w:b/>
          <w:bCs/>
          <w:lang w:val="bg-BG"/>
        </w:rPr>
        <w:t>(</w:t>
      </w:r>
      <w:r w:rsidRPr="003A1C6F">
        <w:rPr>
          <w:rStyle w:val="CodeChar"/>
          <w:lang w:val="bg-BG"/>
        </w:rPr>
        <w:t>n</w:t>
      </w:r>
      <w:r w:rsidRPr="003A1C6F">
        <w:rPr>
          <w:b/>
          <w:bCs/>
          <w:lang w:val="bg-BG"/>
        </w:rPr>
        <w:t xml:space="preserve"> - 1) / 2</w:t>
      </w:r>
      <w:r>
        <w:rPr>
          <w:lang w:val="bg-BG"/>
        </w:rPr>
        <w:t xml:space="preserve"> тирета.</w:t>
      </w:r>
    </w:p>
    <w:p w:rsidR="00D82D2E" w:rsidRDefault="00D82D2E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bCs/>
          <w:lang w:val="bg-BG"/>
        </w:rPr>
        <w:t>до средния</w:t>
      </w:r>
      <w:r>
        <w:rPr>
          <w:lang w:val="bg-BG"/>
        </w:rPr>
        <w:t xml:space="preserve"> съдържа отляво и отдясно с </w:t>
      </w:r>
      <w:r w:rsidRPr="000035D3">
        <w:rPr>
          <w:b/>
          <w:bCs/>
          <w:lang w:val="bg-BG"/>
        </w:rPr>
        <w:t>1 тире по-малко</w:t>
      </w:r>
      <w:r>
        <w:rPr>
          <w:lang w:val="bg-BG"/>
        </w:rPr>
        <w:t xml:space="preserve"> от предходния.</w:t>
      </w:r>
    </w:p>
    <w:p w:rsidR="00D82D2E" w:rsidRDefault="00D82D2E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bCs/>
          <w:lang w:val="bg-BG"/>
        </w:rPr>
        <w:t>след средния</w:t>
      </w:r>
      <w:r w:rsidRPr="003A1C6F">
        <w:rPr>
          <w:lang w:val="bg-BG"/>
        </w:rPr>
        <w:t xml:space="preserve"> </w:t>
      </w:r>
      <w:r>
        <w:rPr>
          <w:lang w:val="bg-BG"/>
        </w:rPr>
        <w:t xml:space="preserve">съдържа отляво и отдясно с </w:t>
      </w:r>
      <w:r w:rsidRPr="000035D3">
        <w:rPr>
          <w:b/>
          <w:bCs/>
          <w:lang w:val="bg-BG"/>
        </w:rPr>
        <w:t>1 тире повече</w:t>
      </w:r>
      <w:r>
        <w:rPr>
          <w:lang w:val="bg-BG"/>
        </w:rPr>
        <w:t xml:space="preserve"> от предходния.</w:t>
      </w:r>
    </w:p>
    <w:p w:rsidR="00D82D2E" w:rsidRDefault="00D82D2E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Всеки ред</w:t>
      </w:r>
      <w:r>
        <w:t xml:space="preserve"> </w:t>
      </w:r>
      <w:r>
        <w:rPr>
          <w:lang w:val="bg-BG"/>
        </w:rPr>
        <w:t xml:space="preserve">съдържа </w:t>
      </w:r>
      <w:r w:rsidRPr="000035D3">
        <w:rPr>
          <w:b/>
          <w:bCs/>
          <w:lang w:val="bg-BG"/>
        </w:rPr>
        <w:t>в средата</w:t>
      </w:r>
      <w:r>
        <w:rPr>
          <w:b/>
          <w:bCs/>
        </w:rPr>
        <w:t xml:space="preserve"> </w:t>
      </w:r>
      <w:r w:rsidRPr="00C168B3">
        <w:rPr>
          <w:lang w:val="bg-BG"/>
        </w:rPr>
        <w:t xml:space="preserve">си (във вътрешността на </w:t>
      </w:r>
      <w:r>
        <w:rPr>
          <w:lang w:val="bg-BG"/>
        </w:rPr>
        <w:t>диаманта</w:t>
      </w:r>
      <w:r w:rsidRPr="00C168B3">
        <w:rPr>
          <w:lang w:val="bg-BG"/>
        </w:rPr>
        <w:t>)</w:t>
      </w:r>
      <w:r>
        <w:rPr>
          <w:b/>
          <w:bCs/>
          <w:lang w:val="bg-BG"/>
        </w:rPr>
        <w:t xml:space="preserve"> </w:t>
      </w:r>
      <w:r w:rsidRPr="000035D3">
        <w:rPr>
          <w:rStyle w:val="CodeChar"/>
        </w:rPr>
        <w:t>mid</w:t>
      </w:r>
      <w:r>
        <w:rPr>
          <w:b/>
          <w:bCs/>
        </w:rPr>
        <w:t xml:space="preserve"> </w:t>
      </w:r>
      <w:r w:rsidRPr="000035D3">
        <w:t>=</w:t>
      </w:r>
      <w:r>
        <w:rPr>
          <w:lang w:val="bg-BG"/>
        </w:rPr>
        <w:t xml:space="preserve"> </w:t>
      </w:r>
      <w:r w:rsidRPr="000035D3">
        <w:rPr>
          <w:rStyle w:val="CodeChar"/>
        </w:rPr>
        <w:t>n</w:t>
      </w:r>
      <w:r w:rsidRPr="000035D3">
        <w:rPr>
          <w:b/>
          <w:bCs/>
        </w:rPr>
        <w:t xml:space="preserve"> - 2 * </w:t>
      </w:r>
      <w:r w:rsidRPr="000035D3">
        <w:rPr>
          <w:rStyle w:val="CodeChar"/>
        </w:rPr>
        <w:t>leftRight</w:t>
      </w:r>
      <w:r w:rsidRPr="000035D3">
        <w:rPr>
          <w:b/>
          <w:bCs/>
        </w:rPr>
        <w:t xml:space="preserve"> - 2</w:t>
      </w:r>
      <w:r>
        <w:t xml:space="preserve"> </w:t>
      </w:r>
      <w:r>
        <w:rPr>
          <w:lang w:val="bg-BG"/>
        </w:rPr>
        <w:t>тирета</w:t>
      </w:r>
      <w:r>
        <w:t>.</w:t>
      </w:r>
    </w:p>
    <w:p w:rsidR="00D82D2E" w:rsidRDefault="00D82D2E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ред съдържа </w:t>
      </w:r>
      <w:r w:rsidRPr="000035D3">
        <w:rPr>
          <w:b/>
          <w:bCs/>
          <w:lang w:val="bg-BG"/>
        </w:rPr>
        <w:t>2 звездички</w:t>
      </w:r>
      <w:r>
        <w:rPr>
          <w:lang w:val="bg-BG"/>
        </w:rPr>
        <w:t xml:space="preserve">, освен когато </w:t>
      </w:r>
      <w:r w:rsidRPr="000035D3">
        <w:rPr>
          <w:rStyle w:val="CodeChar"/>
        </w:rPr>
        <w:t>mid</w:t>
      </w:r>
      <w:r>
        <w:t xml:space="preserve"> </w:t>
      </w:r>
      <w:r>
        <w:rPr>
          <w:lang w:val="bg-BG"/>
        </w:rPr>
        <w:t>е отрицателно (тогава има само 1 звездичка).</w:t>
      </w:r>
    </w:p>
    <w:p w:rsidR="00D82D2E" w:rsidRDefault="00D82D2E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За всеки ред може да се изчислят и отпечатат неговите 5 съставни части:</w:t>
      </w:r>
    </w:p>
    <w:p w:rsidR="00D82D2E" w:rsidRDefault="00D82D2E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>
        <w:rPr>
          <w:lang w:val="bg-BG"/>
        </w:rPr>
        <w:t>тиренца отляво</w:t>
      </w:r>
    </w:p>
    <w:p w:rsidR="00D82D2E" w:rsidRDefault="00D82D2E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bCs/>
          <w:lang w:val="bg-BG"/>
        </w:rPr>
        <w:t>1</w:t>
      </w:r>
      <w:r>
        <w:rPr>
          <w:lang w:val="bg-BG"/>
        </w:rPr>
        <w:t xml:space="preserve"> звездичка</w:t>
      </w:r>
    </w:p>
    <w:p w:rsidR="00D82D2E" w:rsidRPr="000035D3" w:rsidRDefault="00D82D2E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mid</w:t>
      </w:r>
      <w:r>
        <w:rPr>
          <w:lang w:val="bg-BG"/>
        </w:rPr>
        <w:t xml:space="preserve"> тиренца в средата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  <w:bCs/>
        </w:rPr>
        <w:t>0</w:t>
      </w:r>
      <w:r>
        <w:t>)</w:t>
      </w:r>
    </w:p>
    <w:p w:rsidR="00D82D2E" w:rsidRPr="000035D3" w:rsidRDefault="00D82D2E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bCs/>
          <w:lang w:val="bg-BG"/>
        </w:rPr>
        <w:t>1</w:t>
      </w:r>
      <w:r w:rsidRPr="000035D3">
        <w:rPr>
          <w:lang w:val="bg-BG"/>
        </w:rPr>
        <w:t xml:space="preserve"> звездичка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  <w:bCs/>
        </w:rPr>
        <w:t>0</w:t>
      </w:r>
      <w:r>
        <w:t>)</w:t>
      </w:r>
    </w:p>
    <w:p w:rsidR="00D82D2E" w:rsidRDefault="00D82D2E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bCs/>
          <w:lang w:val="bg-BG"/>
        </w:rPr>
        <w:t>1</w:t>
      </w:r>
      <w:r>
        <w:rPr>
          <w:lang w:val="bg-BG"/>
        </w:rPr>
        <w:t xml:space="preserve"> звездичка</w:t>
      </w:r>
    </w:p>
    <w:p w:rsidR="00D82D2E" w:rsidRPr="00C168B3" w:rsidRDefault="00D82D2E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 w:rsidRPr="00C168B3">
        <w:rPr>
          <w:lang w:val="bg-BG"/>
        </w:rPr>
        <w:t>тиренца от</w:t>
      </w:r>
      <w:r>
        <w:rPr>
          <w:lang w:val="bg-BG"/>
        </w:rPr>
        <w:t>дясн</w:t>
      </w:r>
      <w:r w:rsidRPr="00C168B3">
        <w:rPr>
          <w:lang w:val="bg-BG"/>
        </w:rPr>
        <w:t>о</w:t>
      </w:r>
    </w:p>
    <w:p w:rsidR="00D82D2E" w:rsidRDefault="00D82D2E" w:rsidP="00623C54">
      <w:pPr>
        <w:pStyle w:val="Heading2"/>
      </w:pPr>
      <w:r>
        <w:t>Чертане на крепост</w:t>
      </w:r>
    </w:p>
    <w:p w:rsidR="00D82D2E" w:rsidRPr="00623C54" w:rsidRDefault="00D82D2E" w:rsidP="00623C54">
      <w:pPr>
        <w:spacing w:before="120"/>
        <w:rPr>
          <w:i/>
          <w:iCs/>
          <w:sz w:val="20"/>
          <w:szCs w:val="20"/>
          <w:lang w:val="bg-BG"/>
        </w:rPr>
      </w:pPr>
      <w:r>
        <w:rPr>
          <w:i/>
          <w:iCs/>
          <w:sz w:val="20"/>
          <w:szCs w:val="20"/>
          <w:lang w:val="bg-BG"/>
        </w:rPr>
        <w:t>Пета</w:t>
      </w:r>
      <w:r w:rsidRPr="00960969">
        <w:rPr>
          <w:i/>
          <w:iCs/>
          <w:sz w:val="20"/>
          <w:szCs w:val="20"/>
          <w:lang w:val="bg-BG"/>
        </w:rPr>
        <w:t xml:space="preserve"> задача от междин</w:t>
      </w:r>
      <w:r>
        <w:rPr>
          <w:i/>
          <w:iCs/>
          <w:sz w:val="20"/>
          <w:szCs w:val="20"/>
          <w:lang w:val="bg-BG"/>
        </w:rPr>
        <w:t>ния</w:t>
      </w:r>
      <w:r w:rsidRPr="00960969">
        <w:rPr>
          <w:i/>
          <w:iCs/>
          <w:sz w:val="20"/>
          <w:szCs w:val="20"/>
          <w:lang w:val="bg-BG"/>
        </w:rPr>
        <w:t xml:space="preserve"> изпит</w:t>
      </w:r>
      <w:r>
        <w:rPr>
          <w:i/>
          <w:iCs/>
          <w:sz w:val="20"/>
          <w:szCs w:val="20"/>
          <w:lang w:val="bg-BG"/>
        </w:rPr>
        <w:t xml:space="preserve"> на 6 март 2016</w:t>
      </w:r>
      <w:r w:rsidRPr="00960969">
        <w:rPr>
          <w:i/>
          <w:iCs/>
          <w:sz w:val="20"/>
          <w:szCs w:val="20"/>
          <w:lang w:val="bg-BG"/>
        </w:rPr>
        <w:t>. Тества</w:t>
      </w:r>
      <w:r>
        <w:rPr>
          <w:i/>
          <w:iCs/>
          <w:sz w:val="20"/>
          <w:szCs w:val="20"/>
          <w:lang w:val="bg-BG"/>
        </w:rPr>
        <w:t>йте</w:t>
      </w:r>
      <w:r w:rsidRPr="00960969">
        <w:rPr>
          <w:i/>
          <w:iCs/>
          <w:sz w:val="20"/>
          <w:szCs w:val="20"/>
          <w:lang w:val="bg-BG"/>
        </w:rPr>
        <w:t xml:space="preserve"> решението</w:t>
      </w:r>
      <w:r>
        <w:rPr>
          <w:i/>
          <w:iCs/>
          <w:sz w:val="20"/>
          <w:szCs w:val="20"/>
          <w:lang w:val="bg-BG"/>
        </w:rPr>
        <w:t xml:space="preserve"> си </w:t>
      </w:r>
      <w:hyperlink r:id="rId27" w:anchor="4" w:history="1">
        <w:r w:rsidRPr="00960969">
          <w:rPr>
            <w:rStyle w:val="Hyperlink"/>
            <w:b/>
            <w:bCs/>
            <w:i/>
            <w:iCs/>
            <w:sz w:val="20"/>
            <w:szCs w:val="20"/>
            <w:lang w:val="bg-BG"/>
          </w:rPr>
          <w:t>тук</w:t>
        </w:r>
      </w:hyperlink>
      <w:r w:rsidRPr="00960969">
        <w:rPr>
          <w:i/>
          <w:iCs/>
          <w:sz w:val="20"/>
          <w:szCs w:val="20"/>
          <w:lang w:val="bg-BG"/>
        </w:rPr>
        <w:t>.</w:t>
      </w:r>
    </w:p>
    <w:p w:rsidR="00D82D2E" w:rsidRPr="00AB4AA0" w:rsidRDefault="00D82D2E" w:rsidP="00623C54"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bCs/>
          <w:lang w:val="bg-BG"/>
        </w:rPr>
        <w:t>цяло</w:t>
      </w:r>
      <w:r w:rsidRPr="00515FAE">
        <w:rPr>
          <w:b/>
          <w:bCs/>
          <w:lang w:val="bg-BG"/>
        </w:rPr>
        <w:t xml:space="preserve"> число</w:t>
      </w:r>
      <w:r>
        <w:rPr>
          <w:lang w:val="bg-BG"/>
        </w:rPr>
        <w:t xml:space="preserve"> </w:t>
      </w:r>
      <w:r w:rsidRPr="008264D9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чертае </w:t>
      </w:r>
      <w:r>
        <w:rPr>
          <w:b/>
          <w:bCs/>
          <w:lang w:val="bg-BG"/>
        </w:rPr>
        <w:t>крепост</w:t>
      </w:r>
      <w:r>
        <w:rPr>
          <w:lang w:val="bg-BG"/>
        </w:rPr>
        <w:t xml:space="preserve"> с ширина </w:t>
      </w:r>
      <w:r w:rsidRPr="0091484D">
        <w:rPr>
          <w:b/>
          <w:bCs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lang w:val="bg-BG"/>
        </w:rPr>
        <w:t xml:space="preserve"> </w:t>
      </w:r>
      <w:r w:rsidRPr="008743CA">
        <w:rPr>
          <w:b/>
          <w:bCs/>
          <w:lang w:val="bg-BG"/>
        </w:rPr>
        <w:t>колони</w:t>
      </w:r>
      <w:r>
        <w:rPr>
          <w:lang w:val="bg-BG"/>
        </w:rPr>
        <w:t xml:space="preserve"> и височина </w:t>
      </w:r>
      <w:r w:rsidRPr="0091484D">
        <w:rPr>
          <w:rStyle w:val="CodeChar"/>
        </w:rPr>
        <w:t>n</w:t>
      </w:r>
      <w:r>
        <w:t xml:space="preserve"> </w:t>
      </w:r>
      <w:r w:rsidRPr="008743CA">
        <w:rPr>
          <w:b/>
          <w:bCs/>
          <w:lang w:val="bg-BG"/>
        </w:rPr>
        <w:t>реда</w:t>
      </w:r>
      <w:r>
        <w:rPr>
          <w:lang w:val="bg-BG"/>
        </w:rPr>
        <w:t xml:space="preserve"> като в примерите по-долу. Лявата и дясната колона във вътрешността си са широки </w:t>
      </w:r>
      <w:r w:rsidRPr="00AB4AA0">
        <w:rPr>
          <w:b/>
          <w:bCs/>
        </w:rPr>
        <w:t>n / 2</w:t>
      </w:r>
      <w:r>
        <w:rPr>
          <w:lang w:val="bg-BG"/>
        </w:rPr>
        <w:t>.</w:t>
      </w:r>
    </w:p>
    <w:p w:rsidR="00D82D2E" w:rsidRPr="00326D3C" w:rsidRDefault="00D82D2E" w:rsidP="00623C54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D82D2E" w:rsidRPr="00CC10DD" w:rsidRDefault="00D82D2E" w:rsidP="00623C54">
      <w:r>
        <w:rPr>
          <w:lang w:val="bg-BG"/>
        </w:rPr>
        <w:t xml:space="preserve">Входът е </w:t>
      </w:r>
      <w:r w:rsidRPr="003B7BFD">
        <w:rPr>
          <w:b/>
          <w:bCs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  <w:bCs/>
        </w:rPr>
        <w:t>3</w:t>
      </w:r>
      <w:r>
        <w:t>…</w:t>
      </w:r>
      <w:r>
        <w:rPr>
          <w:b/>
          <w:bCs/>
          <w:lang w:val="bg-BG"/>
        </w:rPr>
        <w:t>1000</w:t>
      </w:r>
      <w:r>
        <w:t>].</w:t>
      </w:r>
    </w:p>
    <w:p w:rsidR="00D82D2E" w:rsidRDefault="00D82D2E" w:rsidP="00623C54">
      <w:pPr>
        <w:pStyle w:val="Heading3"/>
        <w:rPr>
          <w:rFonts w:cs="Times New Roman"/>
          <w:lang w:val="bg-BG"/>
        </w:rPr>
      </w:pPr>
      <w:r w:rsidRPr="00326D3C">
        <w:rPr>
          <w:lang w:val="bg-BG"/>
        </w:rPr>
        <w:t>Изход</w:t>
      </w:r>
    </w:p>
    <w:p w:rsidR="00D82D2E" w:rsidRPr="00514437" w:rsidRDefault="00D82D2E" w:rsidP="00623C54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 w:rsidRPr="00CD15FB">
        <w:rPr>
          <w:rStyle w:val="CodeChar"/>
        </w:rPr>
        <w:t>n</w:t>
      </w:r>
      <w:r w:rsidRPr="00CD15FB">
        <w:rPr>
          <w:b/>
          <w:bCs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bCs/>
          <w:lang w:val="bg-BG"/>
        </w:rPr>
        <w:t>крепостта</w:t>
      </w:r>
      <w:r>
        <w:rPr>
          <w:lang w:val="bg-BG"/>
        </w:rPr>
        <w:t>, точно както в примерите.</w:t>
      </w:r>
    </w:p>
    <w:p w:rsidR="00D82D2E" w:rsidRDefault="00D82D2E" w:rsidP="00623C54">
      <w:pPr>
        <w:pStyle w:val="Heading3"/>
        <w:rPr>
          <w:rFonts w:cs="Times New Roman"/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W w:w="9096" w:type="dxa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A0"/>
      </w:tblPr>
      <w:tblGrid>
        <w:gridCol w:w="680"/>
        <w:gridCol w:w="884"/>
        <w:gridCol w:w="360"/>
        <w:gridCol w:w="680"/>
        <w:gridCol w:w="1104"/>
        <w:gridCol w:w="360"/>
        <w:gridCol w:w="680"/>
        <w:gridCol w:w="1324"/>
        <w:gridCol w:w="360"/>
        <w:gridCol w:w="680"/>
        <w:gridCol w:w="1984"/>
      </w:tblGrid>
      <w:tr w:rsidR="00D82D2E" w:rsidRPr="002C778D">
        <w:tc>
          <w:tcPr>
            <w:tcW w:w="680" w:type="dxa"/>
            <w:shd w:val="clear" w:color="auto" w:fill="D9D9D9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84" w:type="dxa"/>
            <w:shd w:val="clear" w:color="auto" w:fill="D9D9D9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rPr>
                <w:b/>
                <w:bCs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104" w:type="dxa"/>
            <w:shd w:val="clear" w:color="auto" w:fill="D9D9D9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rPr>
                <w:b/>
                <w:bCs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324" w:type="dxa"/>
            <w:shd w:val="clear" w:color="auto" w:fill="D9D9D9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rPr>
                <w:b/>
                <w:bCs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изход</w:t>
            </w:r>
          </w:p>
        </w:tc>
      </w:tr>
      <w:tr w:rsidR="00D82D2E" w:rsidRPr="002C778D">
        <w:trPr>
          <w:trHeight w:val="20"/>
        </w:trPr>
        <w:tc>
          <w:tcPr>
            <w:tcW w:w="680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778D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</w:tc>
        <w:tc>
          <w:tcPr>
            <w:tcW w:w="884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778D">
              <w:rPr>
                <w:rFonts w:ascii="Consolas" w:hAnsi="Consolas" w:cs="Consolas"/>
                <w:noProof/>
                <w:sz w:val="20"/>
                <w:szCs w:val="20"/>
              </w:rPr>
              <w:t>/^\/^\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778D">
              <w:rPr>
                <w:rFonts w:ascii="Consolas" w:hAnsi="Consolas" w:cs="Consolas"/>
                <w:noProof/>
                <w:sz w:val="20"/>
                <w:szCs w:val="20"/>
              </w:rPr>
              <w:t>|    |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778D">
              <w:rPr>
                <w:rFonts w:ascii="Consolas" w:hAnsi="Consolas" w:cs="Consolas"/>
                <w:noProof/>
                <w:sz w:val="20"/>
                <w:szCs w:val="20"/>
              </w:rPr>
              <w:t>\_/\_/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778D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</w:p>
        </w:tc>
        <w:tc>
          <w:tcPr>
            <w:tcW w:w="1104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778D">
              <w:rPr>
                <w:rFonts w:ascii="Consolas" w:hAnsi="Consolas" w:cs="Consolas"/>
                <w:noProof/>
                <w:sz w:val="20"/>
                <w:szCs w:val="20"/>
              </w:rPr>
              <w:t>/^^\/^^\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778D">
              <w:rPr>
                <w:rFonts w:ascii="Consolas" w:hAnsi="Consolas" w:cs="Consolas"/>
                <w:noProof/>
                <w:sz w:val="20"/>
                <w:szCs w:val="20"/>
              </w:rPr>
              <w:t>|      |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778D">
              <w:rPr>
                <w:rFonts w:ascii="Consolas" w:hAnsi="Consolas" w:cs="Consolas"/>
                <w:noProof/>
                <w:sz w:val="20"/>
                <w:szCs w:val="20"/>
              </w:rPr>
              <w:t>|      |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778D">
              <w:rPr>
                <w:rFonts w:ascii="Consolas" w:hAnsi="Consolas" w:cs="Consolas"/>
                <w:noProof/>
                <w:sz w:val="20"/>
                <w:szCs w:val="20"/>
              </w:rPr>
              <w:t>\__/\__/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778D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</w:tc>
        <w:tc>
          <w:tcPr>
            <w:tcW w:w="1324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778D">
              <w:rPr>
                <w:rFonts w:ascii="Consolas" w:hAnsi="Consolas" w:cs="Consolas"/>
                <w:noProof/>
                <w:sz w:val="20"/>
                <w:szCs w:val="20"/>
              </w:rPr>
              <w:t>/^^\__/^^\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778D">
              <w:rPr>
                <w:rFonts w:ascii="Consolas" w:hAnsi="Consolas" w:cs="Consolas"/>
                <w:noProof/>
                <w:sz w:val="20"/>
                <w:szCs w:val="20"/>
              </w:rPr>
              <w:t>|        |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778D">
              <w:rPr>
                <w:rFonts w:ascii="Consolas" w:hAnsi="Consolas" w:cs="Consolas"/>
                <w:noProof/>
                <w:sz w:val="20"/>
                <w:szCs w:val="20"/>
              </w:rPr>
              <w:t>|        |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778D">
              <w:rPr>
                <w:rFonts w:ascii="Consolas" w:hAnsi="Consolas" w:cs="Consolas"/>
                <w:noProof/>
                <w:sz w:val="20"/>
                <w:szCs w:val="20"/>
              </w:rPr>
              <w:t>|   __   |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778D">
              <w:rPr>
                <w:rFonts w:ascii="Consolas" w:hAnsi="Consolas" w:cs="Consolas"/>
                <w:noProof/>
                <w:sz w:val="20"/>
                <w:szCs w:val="20"/>
              </w:rPr>
              <w:t>\__/  \__/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C778D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8</w:t>
            </w:r>
          </w:p>
        </w:tc>
        <w:tc>
          <w:tcPr>
            <w:tcW w:w="1984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778D">
              <w:rPr>
                <w:rFonts w:ascii="Consolas" w:hAnsi="Consolas" w:cs="Consolas"/>
                <w:noProof/>
                <w:sz w:val="20"/>
                <w:szCs w:val="20"/>
              </w:rPr>
              <w:t>/^^^^\____/^^^^\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778D">
              <w:rPr>
                <w:rFonts w:ascii="Consolas" w:hAnsi="Consolas" w:cs="Consolas"/>
                <w:noProof/>
                <w:sz w:val="20"/>
                <w:szCs w:val="20"/>
              </w:rPr>
              <w:t>|              |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778D">
              <w:rPr>
                <w:rFonts w:ascii="Consolas" w:hAnsi="Consolas" w:cs="Consolas"/>
                <w:noProof/>
                <w:sz w:val="20"/>
                <w:szCs w:val="20"/>
              </w:rPr>
              <w:t>|              |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778D">
              <w:rPr>
                <w:rFonts w:ascii="Consolas" w:hAnsi="Consolas" w:cs="Consolas"/>
                <w:noProof/>
                <w:sz w:val="20"/>
                <w:szCs w:val="20"/>
              </w:rPr>
              <w:t>|              |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778D">
              <w:rPr>
                <w:rFonts w:ascii="Consolas" w:hAnsi="Consolas" w:cs="Consolas"/>
                <w:noProof/>
                <w:sz w:val="20"/>
                <w:szCs w:val="20"/>
              </w:rPr>
              <w:t>|              |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778D">
              <w:rPr>
                <w:rFonts w:ascii="Consolas" w:hAnsi="Consolas" w:cs="Consolas"/>
                <w:noProof/>
                <w:sz w:val="20"/>
                <w:szCs w:val="20"/>
              </w:rPr>
              <w:t>|              |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778D">
              <w:rPr>
                <w:rFonts w:ascii="Consolas" w:hAnsi="Consolas" w:cs="Consolas"/>
                <w:noProof/>
                <w:sz w:val="20"/>
                <w:szCs w:val="20"/>
              </w:rPr>
              <w:t>|     ____     |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778D">
              <w:rPr>
                <w:rFonts w:ascii="Consolas" w:hAnsi="Consolas" w:cs="Consolas"/>
                <w:noProof/>
                <w:sz w:val="20"/>
                <w:szCs w:val="20"/>
              </w:rPr>
              <w:t>\____/    \____/</w:t>
            </w:r>
          </w:p>
        </w:tc>
      </w:tr>
    </w:tbl>
    <w:p w:rsidR="00D82D2E" w:rsidRPr="00A82AA2" w:rsidRDefault="00D82D2E" w:rsidP="00336C35">
      <w:pPr>
        <w:pStyle w:val="Heading2"/>
        <w:rPr>
          <w:rFonts w:cs="Times New Roman"/>
        </w:rPr>
      </w:pPr>
      <w:r>
        <w:t>Пеперуда</w:t>
      </w:r>
    </w:p>
    <w:p w:rsidR="00D82D2E" w:rsidRPr="00623C54" w:rsidRDefault="00D82D2E" w:rsidP="00336C35">
      <w:pPr>
        <w:spacing w:before="120"/>
        <w:rPr>
          <w:i/>
          <w:iCs/>
          <w:sz w:val="20"/>
          <w:szCs w:val="20"/>
          <w:lang w:val="bg-BG"/>
        </w:rPr>
      </w:pPr>
      <w:r>
        <w:rPr>
          <w:i/>
          <w:iCs/>
          <w:sz w:val="20"/>
          <w:szCs w:val="20"/>
          <w:lang w:val="bg-BG"/>
        </w:rPr>
        <w:t>Пета</w:t>
      </w:r>
      <w:r w:rsidRPr="00960969">
        <w:rPr>
          <w:i/>
          <w:iCs/>
          <w:sz w:val="20"/>
          <w:szCs w:val="20"/>
          <w:lang w:val="bg-BG"/>
        </w:rPr>
        <w:t xml:space="preserve"> задача от междин</w:t>
      </w:r>
      <w:r>
        <w:rPr>
          <w:i/>
          <w:iCs/>
          <w:sz w:val="20"/>
          <w:szCs w:val="20"/>
          <w:lang w:val="bg-BG"/>
        </w:rPr>
        <w:t>ния</w:t>
      </w:r>
      <w:r w:rsidRPr="00960969">
        <w:rPr>
          <w:i/>
          <w:iCs/>
          <w:sz w:val="20"/>
          <w:szCs w:val="20"/>
          <w:lang w:val="bg-BG"/>
        </w:rPr>
        <w:t xml:space="preserve"> изпит</w:t>
      </w:r>
      <w:r>
        <w:rPr>
          <w:i/>
          <w:iCs/>
          <w:sz w:val="20"/>
          <w:szCs w:val="20"/>
          <w:lang w:val="bg-BG"/>
        </w:rPr>
        <w:t xml:space="preserve"> на 26 март 2016</w:t>
      </w:r>
      <w:r w:rsidRPr="00960969">
        <w:rPr>
          <w:i/>
          <w:iCs/>
          <w:sz w:val="20"/>
          <w:szCs w:val="20"/>
          <w:lang w:val="bg-BG"/>
        </w:rPr>
        <w:t>. Тества</w:t>
      </w:r>
      <w:r>
        <w:rPr>
          <w:i/>
          <w:iCs/>
          <w:sz w:val="20"/>
          <w:szCs w:val="20"/>
          <w:lang w:val="bg-BG"/>
        </w:rPr>
        <w:t>йте</w:t>
      </w:r>
      <w:r w:rsidRPr="00960969">
        <w:rPr>
          <w:i/>
          <w:iCs/>
          <w:sz w:val="20"/>
          <w:szCs w:val="20"/>
          <w:lang w:val="bg-BG"/>
        </w:rPr>
        <w:t xml:space="preserve"> решението</w:t>
      </w:r>
      <w:r>
        <w:rPr>
          <w:i/>
          <w:iCs/>
          <w:sz w:val="20"/>
          <w:szCs w:val="20"/>
          <w:lang w:val="bg-BG"/>
        </w:rPr>
        <w:t xml:space="preserve"> си </w:t>
      </w:r>
      <w:hyperlink r:id="rId28" w:anchor="4" w:history="1">
        <w:r w:rsidRPr="00960969">
          <w:rPr>
            <w:rStyle w:val="Hyperlink"/>
            <w:b/>
            <w:bCs/>
            <w:i/>
            <w:iCs/>
            <w:sz w:val="20"/>
            <w:szCs w:val="20"/>
            <w:lang w:val="bg-BG"/>
          </w:rPr>
          <w:t>тук</w:t>
        </w:r>
      </w:hyperlink>
      <w:r w:rsidRPr="00960969">
        <w:rPr>
          <w:i/>
          <w:iCs/>
          <w:sz w:val="20"/>
          <w:szCs w:val="20"/>
          <w:lang w:val="bg-BG"/>
        </w:rPr>
        <w:t>.</w:t>
      </w:r>
    </w:p>
    <w:p w:rsidR="00D82D2E" w:rsidRDefault="00D82D2E" w:rsidP="00336C35">
      <w:pPr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bCs/>
          <w:lang w:val="bg-BG"/>
        </w:rPr>
        <w:t>цяло</w:t>
      </w:r>
      <w:r w:rsidRPr="00515FAE">
        <w:rPr>
          <w:b/>
          <w:bCs/>
          <w:lang w:val="bg-BG"/>
        </w:rPr>
        <w:t xml:space="preserve"> число</w:t>
      </w:r>
      <w:r>
        <w:rPr>
          <w:lang w:val="bg-BG"/>
        </w:rPr>
        <w:t xml:space="preserve"> </w:t>
      </w:r>
      <w:r w:rsidRPr="008264D9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чертае </w:t>
      </w:r>
      <w:r>
        <w:rPr>
          <w:b/>
          <w:bCs/>
          <w:lang w:val="bg-BG"/>
        </w:rPr>
        <w:t>пеперуда</w:t>
      </w:r>
      <w:r>
        <w:rPr>
          <w:lang w:val="bg-BG"/>
        </w:rPr>
        <w:t xml:space="preserve"> с ширина </w:t>
      </w:r>
      <w:r w:rsidRPr="0091484D">
        <w:rPr>
          <w:b/>
          <w:bCs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- 1</w:t>
      </w:r>
      <w:r>
        <w:rPr>
          <w:lang w:val="bg-BG"/>
        </w:rPr>
        <w:t xml:space="preserve"> </w:t>
      </w:r>
      <w:r w:rsidRPr="008743CA">
        <w:rPr>
          <w:b/>
          <w:bCs/>
          <w:lang w:val="bg-BG"/>
        </w:rPr>
        <w:t>колони</w:t>
      </w:r>
      <w:r>
        <w:rPr>
          <w:lang w:val="bg-BG"/>
        </w:rPr>
        <w:t xml:space="preserve"> и височина </w:t>
      </w:r>
      <w:r w:rsidRPr="007667F9">
        <w:rPr>
          <w:b/>
          <w:bCs/>
          <w:lang w:val="bg-BG"/>
        </w:rPr>
        <w:t>2 * (</w:t>
      </w:r>
      <w:r w:rsidRPr="007667F9">
        <w:rPr>
          <w:rStyle w:val="CodeChar"/>
          <w:b w:val="0"/>
          <w:bCs w:val="0"/>
        </w:rPr>
        <w:t>n</w:t>
      </w:r>
      <w:r w:rsidRPr="007667F9">
        <w:rPr>
          <w:rStyle w:val="CodeChar"/>
          <w:lang w:val="bg-BG"/>
        </w:rPr>
        <w:t xml:space="preserve"> -</w:t>
      </w:r>
      <w:r w:rsidRPr="007667F9">
        <w:rPr>
          <w:rStyle w:val="CodeChar"/>
          <w:rFonts w:ascii="Calibri" w:hAnsi="Calibri" w:cs="Calibri"/>
          <w:lang w:val="bg-BG"/>
        </w:rPr>
        <w:t xml:space="preserve"> 2</w:t>
      </w:r>
      <w:r w:rsidRPr="007667F9">
        <w:rPr>
          <w:rStyle w:val="CodeChar"/>
          <w:lang w:val="bg-BG"/>
        </w:rPr>
        <w:t>) + 1</w:t>
      </w:r>
      <w:r w:rsidRPr="007667F9">
        <w:rPr>
          <w:b/>
          <w:bCs/>
        </w:rPr>
        <w:t xml:space="preserve"> </w:t>
      </w:r>
      <w:r w:rsidRPr="007667F9">
        <w:rPr>
          <w:b/>
          <w:bCs/>
          <w:lang w:val="bg-BG"/>
        </w:rPr>
        <w:t>реда</w:t>
      </w:r>
      <w:r>
        <w:rPr>
          <w:lang w:val="bg-BG"/>
        </w:rPr>
        <w:t xml:space="preserve"> като в примерите по-долу.  </w:t>
      </w:r>
      <w:r w:rsidRPr="007667F9">
        <w:rPr>
          <w:b/>
          <w:bCs/>
          <w:lang w:val="bg-BG"/>
        </w:rPr>
        <w:t>Лявата</w:t>
      </w:r>
      <w:r>
        <w:rPr>
          <w:lang w:val="bg-BG"/>
        </w:rPr>
        <w:t xml:space="preserve"> и </w:t>
      </w:r>
      <w:r w:rsidRPr="007667F9">
        <w:rPr>
          <w:b/>
          <w:bCs/>
          <w:lang w:val="bg-BG"/>
        </w:rPr>
        <w:t>дясната</w:t>
      </w:r>
      <w:r>
        <w:rPr>
          <w:lang w:val="bg-BG"/>
        </w:rPr>
        <w:t xml:space="preserve"> ѝ </w:t>
      </w:r>
      <w:r w:rsidRPr="007667F9">
        <w:rPr>
          <w:b/>
          <w:bCs/>
          <w:lang w:val="bg-BG"/>
        </w:rPr>
        <w:t>част</w:t>
      </w:r>
      <w:r>
        <w:rPr>
          <w:lang w:val="bg-BG"/>
        </w:rPr>
        <w:t xml:space="preserve"> са </w:t>
      </w:r>
      <w:r w:rsidRPr="007667F9">
        <w:rPr>
          <w:b/>
          <w:bCs/>
          <w:lang w:val="bg-BG"/>
        </w:rPr>
        <w:t>широки</w:t>
      </w:r>
      <w:r>
        <w:rPr>
          <w:lang w:val="bg-BG"/>
        </w:rPr>
        <w:t xml:space="preserve"> </w:t>
      </w:r>
    </w:p>
    <w:p w:rsidR="00D82D2E" w:rsidRPr="00386712" w:rsidRDefault="00D82D2E" w:rsidP="00336C35">
      <w:pPr>
        <w:rPr>
          <w:lang w:val="bg-BG"/>
        </w:rPr>
      </w:pPr>
      <w:r>
        <w:rPr>
          <w:b/>
          <w:bCs/>
        </w:rPr>
        <w:t xml:space="preserve">n </w:t>
      </w:r>
      <w:r>
        <w:rPr>
          <w:b/>
          <w:bCs/>
          <w:lang w:val="bg-BG"/>
        </w:rPr>
        <w:t>-</w:t>
      </w:r>
      <w:r w:rsidRPr="00AB4AA0">
        <w:rPr>
          <w:b/>
          <w:bCs/>
        </w:rPr>
        <w:t xml:space="preserve"> </w:t>
      </w:r>
      <w:r>
        <w:rPr>
          <w:b/>
          <w:bCs/>
          <w:lang w:val="bg-BG"/>
        </w:rPr>
        <w:t>1</w:t>
      </w:r>
      <w:r>
        <w:rPr>
          <w:lang w:val="bg-BG"/>
        </w:rPr>
        <w:t>.</w:t>
      </w:r>
    </w:p>
    <w:p w:rsidR="00D82D2E" w:rsidRPr="00326D3C" w:rsidRDefault="00D82D2E" w:rsidP="00336C35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D82D2E" w:rsidRPr="00CC10DD" w:rsidRDefault="00D82D2E" w:rsidP="00336C35">
      <w:r>
        <w:rPr>
          <w:lang w:val="bg-BG"/>
        </w:rPr>
        <w:t xml:space="preserve">Входът е </w:t>
      </w:r>
      <w:r w:rsidRPr="003B7BFD">
        <w:rPr>
          <w:b/>
          <w:bCs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  <w:bCs/>
        </w:rPr>
        <w:t>3</w:t>
      </w:r>
      <w:r>
        <w:t>…</w:t>
      </w:r>
      <w:r>
        <w:rPr>
          <w:b/>
          <w:bCs/>
          <w:lang w:val="bg-BG"/>
        </w:rPr>
        <w:t>1000</w:t>
      </w:r>
      <w:r>
        <w:t>].</w:t>
      </w:r>
    </w:p>
    <w:p w:rsidR="00D82D2E" w:rsidRDefault="00D82D2E" w:rsidP="00336C35">
      <w:pPr>
        <w:pStyle w:val="Heading3"/>
        <w:rPr>
          <w:rFonts w:cs="Times New Roman"/>
          <w:lang w:val="bg-BG"/>
        </w:rPr>
      </w:pPr>
      <w:r w:rsidRPr="00326D3C">
        <w:rPr>
          <w:lang w:val="bg-BG"/>
        </w:rPr>
        <w:t>Изход</w:t>
      </w:r>
    </w:p>
    <w:p w:rsidR="00D82D2E" w:rsidRPr="00514437" w:rsidRDefault="00D82D2E" w:rsidP="00336C35">
      <w:pPr>
        <w:rPr>
          <w:lang w:val="bg-BG"/>
        </w:rPr>
      </w:pPr>
      <w:r>
        <w:rPr>
          <w:lang w:val="bg-BG"/>
        </w:rPr>
        <w:t>Да се отпечатат на конзолата</w:t>
      </w:r>
      <w:r w:rsidRPr="007667F9">
        <w:rPr>
          <w:b/>
          <w:bCs/>
          <w:lang w:val="bg-BG"/>
        </w:rPr>
        <w:t xml:space="preserve"> 2 * (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</w:t>
      </w:r>
      <w:r>
        <w:rPr>
          <w:rStyle w:val="CodeChar"/>
          <w:rFonts w:ascii="Calibri" w:hAnsi="Calibri" w:cs="Calibri"/>
          <w:lang w:val="bg-BG"/>
        </w:rPr>
        <w:t xml:space="preserve"> 2</w:t>
      </w:r>
      <w:r>
        <w:rPr>
          <w:rStyle w:val="CodeChar"/>
          <w:lang w:val="bg-BG"/>
        </w:rPr>
        <w:t>) + 1</w:t>
      </w:r>
      <w:r>
        <w:t xml:space="preserve"> </w:t>
      </w:r>
      <w:r w:rsidRPr="00CD15FB">
        <w:rPr>
          <w:b/>
          <w:bCs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bCs/>
          <w:lang w:val="bg-BG"/>
        </w:rPr>
        <w:t>пеперудата</w:t>
      </w:r>
      <w:r>
        <w:rPr>
          <w:lang w:val="bg-BG"/>
        </w:rPr>
        <w:t>.</w:t>
      </w:r>
    </w:p>
    <w:p w:rsidR="00D82D2E" w:rsidRDefault="00D82D2E" w:rsidP="00336C35">
      <w:pPr>
        <w:pStyle w:val="Heading3"/>
        <w:rPr>
          <w:rFonts w:cs="Times New Roman"/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pPr w:leftFromText="141" w:rightFromText="141" w:vertAnchor="text" w:horzAnchor="margin" w:tblpY="126"/>
        <w:tblW w:w="6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A0"/>
      </w:tblPr>
      <w:tblGrid>
        <w:gridCol w:w="706"/>
        <w:gridCol w:w="1364"/>
        <w:gridCol w:w="680"/>
        <w:gridCol w:w="1364"/>
        <w:gridCol w:w="680"/>
        <w:gridCol w:w="1654"/>
      </w:tblGrid>
      <w:tr w:rsidR="00D82D2E" w:rsidRPr="002C778D">
        <w:tc>
          <w:tcPr>
            <w:tcW w:w="706" w:type="dxa"/>
            <w:shd w:val="clear" w:color="auto" w:fill="D9D9D9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654" w:type="dxa"/>
            <w:shd w:val="clear" w:color="auto" w:fill="D9D9D9"/>
          </w:tcPr>
          <w:p w:rsidR="00D82D2E" w:rsidRPr="002C778D" w:rsidRDefault="00D82D2E" w:rsidP="002C778D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2C778D">
              <w:rPr>
                <w:b/>
                <w:bCs/>
                <w:lang w:val="bg-BG"/>
              </w:rPr>
              <w:t>изход</w:t>
            </w:r>
          </w:p>
        </w:tc>
      </w:tr>
      <w:tr w:rsidR="00D82D2E" w:rsidRPr="002C778D">
        <w:trPr>
          <w:trHeight w:val="1733"/>
        </w:trPr>
        <w:tc>
          <w:tcPr>
            <w:tcW w:w="706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778D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</w:tc>
        <w:tc>
          <w:tcPr>
            <w:tcW w:w="1364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778D">
              <w:rPr>
                <w:rFonts w:ascii="Consolas" w:hAnsi="Consolas" w:cs="Consolas"/>
                <w:noProof/>
                <w:sz w:val="20"/>
                <w:szCs w:val="20"/>
              </w:rPr>
              <w:t>*\ /*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778D">
              <w:rPr>
                <w:rFonts w:ascii="Consolas" w:hAnsi="Consolas" w:cs="Consolas"/>
                <w:noProof/>
                <w:sz w:val="20"/>
                <w:szCs w:val="20"/>
              </w:rPr>
              <w:t xml:space="preserve">  @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778D">
              <w:rPr>
                <w:rFonts w:ascii="Consolas" w:hAnsi="Consolas" w:cs="Consolas"/>
                <w:noProof/>
                <w:sz w:val="20"/>
                <w:szCs w:val="20"/>
              </w:rPr>
              <w:t>*/ \*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778D">
              <w:rPr>
                <w:rFonts w:ascii="Consolas" w:hAnsi="Consolas" w:cs="Consolas"/>
                <w:noProof/>
                <w:sz w:val="20"/>
                <w:szCs w:val="20"/>
              </w:rPr>
              <w:t xml:space="preserve"> 5</w:t>
            </w:r>
          </w:p>
        </w:tc>
        <w:tc>
          <w:tcPr>
            <w:tcW w:w="1364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778D">
              <w:rPr>
                <w:rFonts w:ascii="Consolas" w:hAnsi="Consolas" w:cs="Consolas"/>
                <w:noProof/>
                <w:sz w:val="20"/>
                <w:szCs w:val="20"/>
              </w:rPr>
              <w:t>***\ /***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778D">
              <w:rPr>
                <w:rFonts w:ascii="Consolas" w:hAnsi="Consolas" w:cs="Consolas"/>
                <w:noProof/>
                <w:sz w:val="20"/>
                <w:szCs w:val="20"/>
              </w:rPr>
              <w:t>---\ /---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778D">
              <w:rPr>
                <w:rFonts w:ascii="Consolas" w:hAnsi="Consolas" w:cs="Consolas"/>
                <w:noProof/>
                <w:sz w:val="20"/>
                <w:szCs w:val="20"/>
              </w:rPr>
              <w:t>***\ /***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778D">
              <w:rPr>
                <w:rFonts w:ascii="Consolas" w:hAnsi="Consolas" w:cs="Consolas"/>
                <w:noProof/>
                <w:sz w:val="20"/>
                <w:szCs w:val="20"/>
              </w:rPr>
              <w:t xml:space="preserve">    @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778D">
              <w:rPr>
                <w:rFonts w:ascii="Consolas" w:hAnsi="Consolas" w:cs="Consolas"/>
                <w:noProof/>
                <w:sz w:val="20"/>
                <w:szCs w:val="20"/>
              </w:rPr>
              <w:t>***/ \***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778D">
              <w:rPr>
                <w:rFonts w:ascii="Consolas" w:hAnsi="Consolas" w:cs="Consolas"/>
                <w:noProof/>
                <w:sz w:val="20"/>
                <w:szCs w:val="20"/>
              </w:rPr>
              <w:t>---/ \---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778D">
              <w:rPr>
                <w:rFonts w:ascii="Consolas" w:hAnsi="Consolas" w:cs="Consolas"/>
                <w:noProof/>
                <w:sz w:val="20"/>
                <w:szCs w:val="20"/>
              </w:rPr>
              <w:t>***/ \***</w:t>
            </w:r>
          </w:p>
        </w:tc>
        <w:tc>
          <w:tcPr>
            <w:tcW w:w="680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778D">
              <w:rPr>
                <w:rFonts w:ascii="Consolas" w:hAnsi="Consolas" w:cs="Consolas"/>
                <w:noProof/>
                <w:sz w:val="20"/>
                <w:szCs w:val="20"/>
              </w:rPr>
              <w:t xml:space="preserve"> 7</w:t>
            </w:r>
          </w:p>
        </w:tc>
        <w:tc>
          <w:tcPr>
            <w:tcW w:w="1654" w:type="dxa"/>
          </w:tcPr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778D">
              <w:rPr>
                <w:rFonts w:ascii="Consolas" w:hAnsi="Consolas" w:cs="Consolas"/>
                <w:noProof/>
                <w:sz w:val="20"/>
                <w:szCs w:val="20"/>
              </w:rPr>
              <w:t>*****\ /*****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778D">
              <w:rPr>
                <w:rFonts w:ascii="Consolas" w:hAnsi="Consolas" w:cs="Consolas"/>
                <w:noProof/>
                <w:sz w:val="20"/>
                <w:szCs w:val="20"/>
              </w:rPr>
              <w:t>-----\ /-----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778D">
              <w:rPr>
                <w:rFonts w:ascii="Consolas" w:hAnsi="Consolas" w:cs="Consolas"/>
                <w:noProof/>
                <w:sz w:val="20"/>
                <w:szCs w:val="20"/>
              </w:rPr>
              <w:t>*****\ /*****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778D">
              <w:rPr>
                <w:rFonts w:ascii="Consolas" w:hAnsi="Consolas" w:cs="Consolas"/>
                <w:noProof/>
                <w:sz w:val="20"/>
                <w:szCs w:val="20"/>
              </w:rPr>
              <w:t>-----\ /-----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778D">
              <w:rPr>
                <w:rFonts w:ascii="Consolas" w:hAnsi="Consolas" w:cs="Consolas"/>
                <w:noProof/>
                <w:sz w:val="20"/>
                <w:szCs w:val="20"/>
              </w:rPr>
              <w:t>*****\ /*****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778D">
              <w:rPr>
                <w:rFonts w:ascii="Consolas" w:hAnsi="Consolas" w:cs="Consolas"/>
                <w:noProof/>
                <w:sz w:val="20"/>
                <w:szCs w:val="20"/>
              </w:rPr>
              <w:t xml:space="preserve">      @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778D">
              <w:rPr>
                <w:rFonts w:ascii="Consolas" w:hAnsi="Consolas" w:cs="Consolas"/>
                <w:noProof/>
                <w:sz w:val="20"/>
                <w:szCs w:val="20"/>
              </w:rPr>
              <w:t>*****/ \*****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778D">
              <w:rPr>
                <w:rFonts w:ascii="Consolas" w:hAnsi="Consolas" w:cs="Consolas"/>
                <w:noProof/>
                <w:sz w:val="20"/>
                <w:szCs w:val="20"/>
              </w:rPr>
              <w:t>-----/ \-----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778D">
              <w:rPr>
                <w:rFonts w:ascii="Consolas" w:hAnsi="Consolas" w:cs="Consolas"/>
                <w:noProof/>
                <w:sz w:val="20"/>
                <w:szCs w:val="20"/>
              </w:rPr>
              <w:t>*****/ \*****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778D">
              <w:rPr>
                <w:rFonts w:ascii="Consolas" w:hAnsi="Consolas" w:cs="Consolas"/>
                <w:noProof/>
                <w:sz w:val="20"/>
                <w:szCs w:val="20"/>
              </w:rPr>
              <w:t>-----/ \-----</w:t>
            </w:r>
          </w:p>
          <w:p w:rsidR="00D82D2E" w:rsidRPr="002C778D" w:rsidRDefault="00D82D2E" w:rsidP="002C778D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778D">
              <w:rPr>
                <w:rFonts w:ascii="Consolas" w:hAnsi="Consolas" w:cs="Consolas"/>
                <w:noProof/>
                <w:sz w:val="20"/>
                <w:szCs w:val="20"/>
              </w:rPr>
              <w:t>*****/ \*****</w:t>
            </w:r>
          </w:p>
        </w:tc>
      </w:tr>
    </w:tbl>
    <w:p w:rsidR="00D82D2E" w:rsidRDefault="00D82D2E" w:rsidP="00336C35">
      <w:pPr>
        <w:tabs>
          <w:tab w:val="left" w:pos="2520"/>
        </w:tabs>
        <w:spacing w:before="120"/>
        <w:rPr>
          <w:lang w:val="bg-BG"/>
        </w:rPr>
      </w:pPr>
    </w:p>
    <w:p w:rsidR="00D82D2E" w:rsidRDefault="00D82D2E" w:rsidP="00336C35">
      <w:pPr>
        <w:tabs>
          <w:tab w:val="left" w:pos="2520"/>
        </w:tabs>
        <w:spacing w:before="120"/>
        <w:rPr>
          <w:lang w:val="bg-BG"/>
        </w:rPr>
      </w:pPr>
    </w:p>
    <w:p w:rsidR="00D82D2E" w:rsidRDefault="00D82D2E" w:rsidP="00336C35">
      <w:pPr>
        <w:tabs>
          <w:tab w:val="left" w:pos="2520"/>
        </w:tabs>
        <w:spacing w:before="120"/>
        <w:rPr>
          <w:lang w:val="bg-BG"/>
        </w:rPr>
      </w:pPr>
    </w:p>
    <w:p w:rsidR="00D82D2E" w:rsidRDefault="00D82D2E" w:rsidP="00336C35">
      <w:pPr>
        <w:tabs>
          <w:tab w:val="left" w:pos="2520"/>
        </w:tabs>
        <w:spacing w:before="120"/>
        <w:rPr>
          <w:lang w:val="bg-BG"/>
        </w:rPr>
      </w:pPr>
    </w:p>
    <w:p w:rsidR="00D82D2E" w:rsidRDefault="00D82D2E" w:rsidP="00336C35">
      <w:pPr>
        <w:tabs>
          <w:tab w:val="left" w:pos="2520"/>
        </w:tabs>
        <w:spacing w:before="120"/>
        <w:rPr>
          <w:lang w:val="bg-BG"/>
        </w:rPr>
      </w:pPr>
    </w:p>
    <w:p w:rsidR="00D82D2E" w:rsidRDefault="00D82D2E" w:rsidP="00336C35">
      <w:pPr>
        <w:tabs>
          <w:tab w:val="left" w:pos="2520"/>
        </w:tabs>
        <w:spacing w:before="120"/>
        <w:rPr>
          <w:lang w:val="bg-BG"/>
        </w:rPr>
      </w:pPr>
    </w:p>
    <w:p w:rsidR="00D82D2E" w:rsidRPr="00BD6530" w:rsidRDefault="00D82D2E" w:rsidP="00507358">
      <w:pPr>
        <w:rPr>
          <w:lang w:val="bg-BG"/>
        </w:rPr>
      </w:pPr>
    </w:p>
    <w:sectPr w:rsidR="00D82D2E" w:rsidRPr="00BD6530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2D2E" w:rsidRDefault="00D82D2E" w:rsidP="008068A2">
      <w:pPr>
        <w:spacing w:after="0" w:line="240" w:lineRule="auto"/>
      </w:pPr>
      <w:r>
        <w:separator/>
      </w:r>
    </w:p>
  </w:endnote>
  <w:endnote w:type="continuationSeparator" w:id="0">
    <w:p w:rsidR="00D82D2E" w:rsidRDefault="00D82D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§­§°§®§Ц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D2E" w:rsidRPr="00AC77AD" w:rsidRDefault="00D82D2E" w:rsidP="00AC77AD">
    <w:pPr>
      <w:pStyle w:val="Footer"/>
    </w:pPr>
    <w:r>
      <w:rPr>
        <w:noProof/>
        <w:lang w:val="bg-BG" w:eastAsia="bg-BG"/>
      </w:rPr>
      <w:pict>
        <v:line id="Straight Connector 1" o:spid="_x0000_s2049" style="position:absolute;flip:y;z-index:251658752;visibility:visible" from="-.1pt,5.7pt" to="520.7pt,5.7pt" strokecolor="#f37123" strokeweight="1pt">
          <v:stroke endcap="round"/>
        </v:line>
      </w:pict>
    </w: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0" type="#_x0000_t202" style="position:absolute;margin-left:1.15pt;margin-top:7.95pt;width:121pt;height:40pt;z-index:251657728;visibility:visible" filled="f" stroked="f">
          <v:textbox style="mso-fit-shape-to-text:t" inset=".5mm,.5mm,.5mm,.5mm">
            <w:txbxContent>
              <w:p w:rsidR="00D82D2E" w:rsidRDefault="00D82D2E" w:rsidP="006B16B4">
                <w:pPr>
                  <w:spacing w:before="0" w:after="0" w:line="240" w:lineRule="auto"/>
                  <w:jc w:val="both"/>
                </w:pPr>
                <w:r w:rsidRPr="002C778D">
                  <w:rPr>
                    <w:noProof/>
                    <w:lang w:val="bg-BG" w:eastAsia="bg-BG"/>
                  </w:rP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6" o:spid="_x0000_i1047" type="#_x0000_t75" style="width:112.5pt;height:36pt;visibility:visible">
                      <v:imagedata r:id="rId1" o:title=""/>
                    </v:shape>
                  </w:pic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3" o:spid="_x0000_s2051" type="#_x0000_t202" style="position:absolute;margin-left:442.65pt;margin-top:27.95pt;width:70.9pt;height:15.9pt;z-index:251659776;visibility:visible;v-text-anchor:middle" filled="f" stroked="f" strokeweight=".5pt">
          <v:textbox inset="0,0,0,0">
            <w:txbxContent>
              <w:p w:rsidR="00D82D2E" w:rsidRPr="008C2B83" w:rsidRDefault="00D82D2E" w:rsidP="00B3610C">
                <w:pPr>
                  <w:spacing w:before="0"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8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fldSimple w:instr=" NUMPAGES   \* MERGEFORMAT ">
                  <w:r>
                    <w:rPr>
                      <w:noProof/>
                      <w:sz w:val="18"/>
                      <w:szCs w:val="18"/>
                    </w:rPr>
                    <w:t>9</w:t>
                  </w:r>
                </w:fldSimple>
              </w:p>
            </w:txbxContent>
          </v:textbox>
        </v:shape>
      </w:pict>
    </w:r>
    <w:r>
      <w:rPr>
        <w:noProof/>
        <w:lang w:val="bg-BG" w:eastAsia="bg-BG"/>
      </w:rPr>
      <w:pict>
        <v:shape id="Text Box 2" o:spid="_x0000_s2052" type="#_x0000_t202" style="position:absolute;margin-left:125.15pt;margin-top:26.95pt;width:54pt;height:15.75pt;z-index:251656704;visibility:visible;v-text-anchor:middle" filled="f" stroked="f" strokeweight=".5pt">
          <v:textbox inset=".5mm,0,0,0">
            <w:txbxContent>
              <w:p w:rsidR="00D82D2E" w:rsidRDefault="00D82D2E" w:rsidP="00B3610C">
                <w:pPr>
                  <w:spacing w:before="40" w:after="0" w:line="240" w:lineRule="auto"/>
                </w:pPr>
                <w:r>
                  <w:rPr>
                    <w:sz w:val="19"/>
                    <w:szCs w:val="19"/>
                    <w:lang w:val="bg-BG"/>
                  </w:rPr>
                  <w:t>Следвай ни</w:t>
                </w:r>
                <w:r>
                  <w:rPr>
                    <w:sz w:val="19"/>
                    <w:szCs w:val="19"/>
                  </w:rPr>
                  <w:t>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7" o:spid="_x0000_s2053" type="#_x0000_t202" style="position:absolute;margin-left:124.4pt;margin-top:6.7pt;width:396.3pt;height:40.45pt;z-index:251655680;visibility:visible" filled="f" stroked="f">
          <v:textbox inset=".5mm,1.2mm,.5mm,.5mm">
            <w:txbxContent>
              <w:p w:rsidR="00D82D2E" w:rsidRDefault="00D82D2E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r>
                  <w:rPr>
                    <w:sz w:val="19"/>
                    <w:szCs w:val="19"/>
                    <w:lang w:val="bg-BG"/>
                  </w:rPr>
                  <w:t>Фондация Софтуерен университет</w:t>
                </w:r>
                <w:r>
                  <w:rPr>
                    <w:sz w:val="19"/>
                    <w:szCs w:val="19"/>
                  </w:rPr>
                  <w:t xml:space="preserve"> (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</w:t>
                </w:r>
                <w:r>
                  <w:rPr>
                    <w:sz w:val="19"/>
                    <w:szCs w:val="19"/>
                    <w:lang w:val="bg-BG"/>
                  </w:rPr>
                  <w:t>Този документ използва лиценз</w:t>
                </w:r>
                <w:r>
                  <w:rPr>
                    <w:sz w:val="19"/>
                    <w:szCs w:val="19"/>
                  </w:rPr>
                  <w:t xml:space="preserve">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  <w:p w:rsidR="00D82D2E" w:rsidRDefault="00D82D2E" w:rsidP="00B3610C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  <w:hyperlink r:id="rId4" w:history="1">
                  <w:r w:rsidRPr="002C778D">
                    <w:rPr>
                      <w:noProof/>
                      <w:sz w:val="20"/>
                      <w:szCs w:val="20"/>
                      <w:lang w:val="bg-BG" w:eastAsia="bg-BG"/>
                    </w:rPr>
                    <w:pict>
                      <v:shape id="Picture 18" o:spid="_x0000_i1048" type="#_x0000_t75" href="http://softuni.bg/" style="width:15.75pt;height:15.75pt;visibility:visible" o:button="t">
                        <v:fill o:detectmouseclick="t"/>
                        <v:imagedata r:id="rId5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</w:rPr>
                  <w:t xml:space="preserve">   </w:t>
                </w:r>
                <w:hyperlink r:id="rId6" w:history="1">
                  <w:r w:rsidRPr="002C778D">
                    <w:rPr>
                      <w:noProof/>
                      <w:sz w:val="20"/>
                      <w:szCs w:val="20"/>
                      <w:lang w:val="bg-BG" w:eastAsia="bg-BG"/>
                    </w:rPr>
                    <w:pict>
                      <v:shape id="Picture 21" o:spid="_x0000_i1049" type="#_x0000_t75" href="http://softuni.org/" style="width:15.75pt;height:15.75pt;visibility:visible" o:button="t">
                        <v:fill o:detectmouseclick="t"/>
                        <v:imagedata r:id="rId7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</w:rPr>
                  <w:t xml:space="preserve">   </w:t>
                </w:r>
                <w:hyperlink r:id="rId8" w:history="1">
                  <w:r w:rsidRPr="002C778D">
                    <w:rPr>
                      <w:noProof/>
                      <w:sz w:val="20"/>
                      <w:szCs w:val="20"/>
                      <w:lang w:val="bg-BG" w:eastAsia="bg-BG"/>
                    </w:rPr>
                    <w:pict>
                      <v:shape id="Picture 22" o:spid="_x0000_i1050" type="#_x0000_t75" href="http://facebook.com/SoftwareUniversi" style="width:15.75pt;height:15.75pt;visibility:visible" o:button="t">
                        <v:fill o:detectmouseclick="t"/>
                        <v:imagedata r:id="rId9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</w:rPr>
                  <w:t xml:space="preserve">   </w:t>
                </w:r>
                <w:hyperlink r:id="rId10" w:history="1">
                  <w:r w:rsidRPr="002C778D">
                    <w:rPr>
                      <w:noProof/>
                      <w:sz w:val="20"/>
                      <w:szCs w:val="20"/>
                      <w:lang w:val="bg-BG" w:eastAsia="bg-BG"/>
                    </w:rPr>
                    <w:pict>
                      <v:shape id="Picture 23" o:spid="_x0000_i1051" type="#_x0000_t75" href="http://twitter.com/softuni" style="width:15.75pt;height:15.75pt;visibility:visible" o:button="t">
                        <v:fill o:detectmouseclick="t"/>
                        <v:imagedata r:id="rId11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</w:rPr>
                  <w:t xml:space="preserve">   </w:t>
                </w:r>
                <w:hyperlink r:id="rId12" w:history="1">
                  <w:r w:rsidRPr="002C778D">
                    <w:rPr>
                      <w:noProof/>
                      <w:sz w:val="20"/>
                      <w:szCs w:val="20"/>
                      <w:lang w:val="bg-BG" w:eastAsia="bg-BG"/>
                    </w:rPr>
                    <w:pict>
                      <v:shape id="Picture 24" o:spid="_x0000_i1052" type="#_x0000_t75" href="http://youtube.com/SoftwareUniversi" style="width:15.75pt;height:15.75pt;visibility:visible" o:button="t">
                        <v:fill o:detectmouseclick="t"/>
                        <v:imagedata r:id="rId13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</w:rPr>
                  <w:t xml:space="preserve">   </w:t>
                </w:r>
                <w:hyperlink r:id="rId14" w:history="1">
                  <w:r w:rsidRPr="002C778D">
                    <w:rPr>
                      <w:noProof/>
                      <w:sz w:val="20"/>
                      <w:szCs w:val="20"/>
                      <w:lang w:val="bg-BG" w:eastAsia="bg-BG"/>
                    </w:rPr>
                    <w:pict>
                      <v:shape id="Picture 25" o:spid="_x0000_i1053" type="#_x0000_t75" href="http://plus.google.com/+SoftuniB" style="width:15.75pt;height:15.75pt;visibility:visible" o:button="t">
                        <v:fill o:detectmouseclick="t"/>
                        <v:imagedata r:id="rId15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</w:rPr>
                  <w:t xml:space="preserve">   </w:t>
                </w:r>
                <w:hyperlink r:id="rId16" w:history="1">
                  <w:r w:rsidRPr="002C778D">
                    <w:rPr>
                      <w:noProof/>
                      <w:sz w:val="20"/>
                      <w:szCs w:val="20"/>
                      <w:lang w:val="bg-BG" w:eastAsia="bg-BG"/>
                    </w:rPr>
                    <w:pict>
                      <v:shape id="Picture 26" o:spid="_x0000_i1054" type="#_x0000_t75" href="http://www.linkedin.com/company/software-university-softuni-b" style="width:15.75pt;height:15.75pt;visibility:visible" o:button="t">
                        <v:fill o:detectmouseclick="t"/>
                        <v:imagedata r:id="rId17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</w:rPr>
                  <w:t xml:space="preserve">   </w:t>
                </w:r>
                <w:hyperlink r:id="rId18" w:history="1">
                  <w:r w:rsidRPr="002C778D">
                    <w:rPr>
                      <w:noProof/>
                      <w:sz w:val="20"/>
                      <w:szCs w:val="20"/>
                      <w:lang w:val="bg-BG" w:eastAsia="bg-BG"/>
                    </w:rPr>
                    <w:pict>
                      <v:shape id="Picture 27" o:spid="_x0000_i1055" type="#_x0000_t75" href="http://slideshare.net/softwareuniversi" style="width:15.75pt;height:15.75pt;visibility:visible" o:button="t">
                        <v:fill o:detectmouseclick="t"/>
                        <v:imagedata r:id="rId19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</w:rPr>
                  <w:t xml:space="preserve">   </w:t>
                </w:r>
                <w:hyperlink r:id="rId20" w:history="1">
                  <w:r w:rsidRPr="002C778D">
                    <w:rPr>
                      <w:noProof/>
                      <w:sz w:val="20"/>
                      <w:szCs w:val="20"/>
                      <w:lang w:val="bg-BG" w:eastAsia="bg-BG"/>
                    </w:rPr>
                    <w:pict>
                      <v:shape id="Picture 28" o:spid="_x0000_i1056" type="#_x0000_t75" href="http://github.com/softu" style="width:15.75pt;height:15.75pt;visibility:visible" o:button="t">
                        <v:fill o:detectmouseclick="t"/>
                        <v:imagedata r:id="rId21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</w:rPr>
                  <w:t xml:space="preserve">   </w:t>
                </w:r>
                <w:hyperlink r:id="rId22" w:history="1">
                  <w:r w:rsidRPr="002C778D">
                    <w:rPr>
                      <w:noProof/>
                      <w:sz w:val="20"/>
                      <w:szCs w:val="20"/>
                      <w:lang w:val="bg-BG" w:eastAsia="bg-BG"/>
                    </w:rPr>
                    <w:pict>
                      <v:shape id="Picture 29" o:spid="_x0000_i1057" type="#_x0000_t75" href="mailto:info@softuni." style="width:15.75pt;height:15.75pt;visibility:visible" o:button="t">
                        <v:fill o:detectmouseclick="t"/>
                        <v:imagedata r:id="rId23" o:title=""/>
                      </v:shape>
                    </w:pict>
                  </w:r>
                </w:hyperlink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2D2E" w:rsidRDefault="00D82D2E" w:rsidP="008068A2">
      <w:pPr>
        <w:spacing w:after="0" w:line="240" w:lineRule="auto"/>
      </w:pPr>
      <w:r>
        <w:separator/>
      </w:r>
    </w:p>
  </w:footnote>
  <w:footnote w:type="continuationSeparator" w:id="0">
    <w:p w:rsidR="00D82D2E" w:rsidRDefault="00D82D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D2E" w:rsidRDefault="00D82D2E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 w:tplc="FCF4BFF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192C022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 w:tplc="0EECE1B0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 w:tplc="A4F284E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E7F6762E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 w:tplc="5D8AE0B4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 w:tplc="FE86E7B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9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cs="Wingdings" w:hint="default"/>
      </w:rPr>
    </w:lvl>
  </w:abstractNum>
  <w:abstractNum w:abstractNumId="4">
    <w:nsid w:val="49F15A4A"/>
    <w:multiLevelType w:val="hybridMultilevel"/>
    <w:tmpl w:val="9CFC0706"/>
    <w:lvl w:ilvl="0" w:tplc="C8D8B4B2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17B76E7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 w:tplc="FCF4BFF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192C022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 w:tplc="0EECE1B0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 w:tplc="A4F284E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E7F6762E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 w:tplc="5D8AE0B4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 w:tplc="FE86E7B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 w:tplc="FCF4BFF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192C022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 w:tplc="0EECE1B0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 w:tplc="A4F284E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E7F6762E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 w:tplc="5D8AE0B4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 w:tplc="FE86E7B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embedSystemFonts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56456"/>
    <w:rsid w:val="00061ACB"/>
    <w:rsid w:val="00063B2A"/>
    <w:rsid w:val="00064D15"/>
    <w:rsid w:val="00065491"/>
    <w:rsid w:val="000662D2"/>
    <w:rsid w:val="00067701"/>
    <w:rsid w:val="00070BA5"/>
    <w:rsid w:val="00074783"/>
    <w:rsid w:val="000754EE"/>
    <w:rsid w:val="00077C17"/>
    <w:rsid w:val="00084180"/>
    <w:rsid w:val="00086727"/>
    <w:rsid w:val="00091205"/>
    <w:rsid w:val="000953F5"/>
    <w:rsid w:val="00097830"/>
    <w:rsid w:val="000A14F3"/>
    <w:rsid w:val="000A2DBA"/>
    <w:rsid w:val="000A379E"/>
    <w:rsid w:val="000B0FD6"/>
    <w:rsid w:val="000B39E6"/>
    <w:rsid w:val="000B56F0"/>
    <w:rsid w:val="000C021F"/>
    <w:rsid w:val="000C1A4D"/>
    <w:rsid w:val="000D0FFC"/>
    <w:rsid w:val="000D227C"/>
    <w:rsid w:val="000E10EA"/>
    <w:rsid w:val="000E14AE"/>
    <w:rsid w:val="000E374F"/>
    <w:rsid w:val="000E7525"/>
    <w:rsid w:val="000F6B15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221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76E5"/>
    <w:rsid w:val="00272187"/>
    <w:rsid w:val="00275008"/>
    <w:rsid w:val="00275E3E"/>
    <w:rsid w:val="00283317"/>
    <w:rsid w:val="00284026"/>
    <w:rsid w:val="00284AE1"/>
    <w:rsid w:val="00286A5C"/>
    <w:rsid w:val="002875A3"/>
    <w:rsid w:val="002924A1"/>
    <w:rsid w:val="00294918"/>
    <w:rsid w:val="00295315"/>
    <w:rsid w:val="002A2D2D"/>
    <w:rsid w:val="002C778D"/>
    <w:rsid w:val="002D055A"/>
    <w:rsid w:val="002D17F5"/>
    <w:rsid w:val="002D284B"/>
    <w:rsid w:val="002D3D40"/>
    <w:rsid w:val="002E0BA6"/>
    <w:rsid w:val="002F40ED"/>
    <w:rsid w:val="002F7CD3"/>
    <w:rsid w:val="002F7FD7"/>
    <w:rsid w:val="003008A0"/>
    <w:rsid w:val="00320AE2"/>
    <w:rsid w:val="003258C7"/>
    <w:rsid w:val="00326D3C"/>
    <w:rsid w:val="0033212E"/>
    <w:rsid w:val="00333A5D"/>
    <w:rsid w:val="0033490F"/>
    <w:rsid w:val="0033631F"/>
    <w:rsid w:val="00336330"/>
    <w:rsid w:val="00336C35"/>
    <w:rsid w:val="0034099F"/>
    <w:rsid w:val="00347882"/>
    <w:rsid w:val="00354E6F"/>
    <w:rsid w:val="003559C1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43E4"/>
    <w:rsid w:val="00386712"/>
    <w:rsid w:val="00386C60"/>
    <w:rsid w:val="00397A5D"/>
    <w:rsid w:val="003A1601"/>
    <w:rsid w:val="003A1C6F"/>
    <w:rsid w:val="003A5602"/>
    <w:rsid w:val="003B0EBE"/>
    <w:rsid w:val="003B54E5"/>
    <w:rsid w:val="003B6A53"/>
    <w:rsid w:val="003B7BFD"/>
    <w:rsid w:val="003C0ABB"/>
    <w:rsid w:val="003C38FF"/>
    <w:rsid w:val="003C691E"/>
    <w:rsid w:val="003C6B29"/>
    <w:rsid w:val="003D319A"/>
    <w:rsid w:val="003D41D7"/>
    <w:rsid w:val="003E167F"/>
    <w:rsid w:val="003E1C26"/>
    <w:rsid w:val="003E6BFB"/>
    <w:rsid w:val="003F14E9"/>
    <w:rsid w:val="003F1864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7002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39B0"/>
    <w:rsid w:val="0048616C"/>
    <w:rsid w:val="004874C4"/>
    <w:rsid w:val="0048791B"/>
    <w:rsid w:val="00490CCB"/>
    <w:rsid w:val="00491748"/>
    <w:rsid w:val="00494AD5"/>
    <w:rsid w:val="004A73AE"/>
    <w:rsid w:val="004A7E77"/>
    <w:rsid w:val="004B0F6D"/>
    <w:rsid w:val="004C40B4"/>
    <w:rsid w:val="004C53A1"/>
    <w:rsid w:val="004C60C0"/>
    <w:rsid w:val="004C7AAE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358"/>
    <w:rsid w:val="00507530"/>
    <w:rsid w:val="00514437"/>
    <w:rsid w:val="00515FAE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05E7"/>
    <w:rsid w:val="00594E3B"/>
    <w:rsid w:val="005957EC"/>
    <w:rsid w:val="00596357"/>
    <w:rsid w:val="005A099F"/>
    <w:rsid w:val="005A370D"/>
    <w:rsid w:val="005B5134"/>
    <w:rsid w:val="005C131C"/>
    <w:rsid w:val="005C588F"/>
    <w:rsid w:val="005C63A6"/>
    <w:rsid w:val="005C6A24"/>
    <w:rsid w:val="005C7CDA"/>
    <w:rsid w:val="005D6ACD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3C54"/>
    <w:rsid w:val="00624DCF"/>
    <w:rsid w:val="00626055"/>
    <w:rsid w:val="00630503"/>
    <w:rsid w:val="0063342B"/>
    <w:rsid w:val="00641E5F"/>
    <w:rsid w:val="00646C87"/>
    <w:rsid w:val="00653670"/>
    <w:rsid w:val="00654C0D"/>
    <w:rsid w:val="00655781"/>
    <w:rsid w:val="00666966"/>
    <w:rsid w:val="00670041"/>
    <w:rsid w:val="00670EF7"/>
    <w:rsid w:val="00671FE2"/>
    <w:rsid w:val="00672F08"/>
    <w:rsid w:val="00690961"/>
    <w:rsid w:val="006927EE"/>
    <w:rsid w:val="00695634"/>
    <w:rsid w:val="00695838"/>
    <w:rsid w:val="00695A03"/>
    <w:rsid w:val="00697DD2"/>
    <w:rsid w:val="006A571B"/>
    <w:rsid w:val="006B16B4"/>
    <w:rsid w:val="006B593E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D99"/>
    <w:rsid w:val="007667F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E81"/>
    <w:rsid w:val="007C77A4"/>
    <w:rsid w:val="007D04FA"/>
    <w:rsid w:val="007D174E"/>
    <w:rsid w:val="007D2A99"/>
    <w:rsid w:val="007D2F0F"/>
    <w:rsid w:val="007D3E00"/>
    <w:rsid w:val="007D6F9A"/>
    <w:rsid w:val="007D7424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7F5515"/>
    <w:rsid w:val="00801502"/>
    <w:rsid w:val="00803B2E"/>
    <w:rsid w:val="008063E1"/>
    <w:rsid w:val="0080642F"/>
    <w:rsid w:val="008068A2"/>
    <w:rsid w:val="008105A0"/>
    <w:rsid w:val="00813917"/>
    <w:rsid w:val="00814611"/>
    <w:rsid w:val="0081674F"/>
    <w:rsid w:val="0081776F"/>
    <w:rsid w:val="00821BD4"/>
    <w:rsid w:val="008249BC"/>
    <w:rsid w:val="008264D9"/>
    <w:rsid w:val="00826FD1"/>
    <w:rsid w:val="008323DC"/>
    <w:rsid w:val="00835BCD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43CA"/>
    <w:rsid w:val="00875B05"/>
    <w:rsid w:val="0087637A"/>
    <w:rsid w:val="008767CF"/>
    <w:rsid w:val="0088080B"/>
    <w:rsid w:val="0088314E"/>
    <w:rsid w:val="00884B92"/>
    <w:rsid w:val="00891816"/>
    <w:rsid w:val="0089442E"/>
    <w:rsid w:val="0089697A"/>
    <w:rsid w:val="008A0061"/>
    <w:rsid w:val="008A07F7"/>
    <w:rsid w:val="008A083C"/>
    <w:rsid w:val="008A0AB4"/>
    <w:rsid w:val="008A2523"/>
    <w:rsid w:val="008A3152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D77F2"/>
    <w:rsid w:val="008E6691"/>
    <w:rsid w:val="008E6BDB"/>
    <w:rsid w:val="008E6CF3"/>
    <w:rsid w:val="008E7EB7"/>
    <w:rsid w:val="008F0DDB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484D"/>
    <w:rsid w:val="00917F06"/>
    <w:rsid w:val="00920825"/>
    <w:rsid w:val="00922276"/>
    <w:rsid w:val="009254B7"/>
    <w:rsid w:val="00930229"/>
    <w:rsid w:val="00930A15"/>
    <w:rsid w:val="00931814"/>
    <w:rsid w:val="0093429B"/>
    <w:rsid w:val="009376E0"/>
    <w:rsid w:val="00941FFF"/>
    <w:rsid w:val="009452F1"/>
    <w:rsid w:val="00945840"/>
    <w:rsid w:val="0094795A"/>
    <w:rsid w:val="00955EBE"/>
    <w:rsid w:val="00960969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401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D8D"/>
    <w:rsid w:val="009D4911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07E97"/>
    <w:rsid w:val="00A102BE"/>
    <w:rsid w:val="00A1190A"/>
    <w:rsid w:val="00A1279A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2AA2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2224"/>
    <w:rsid w:val="00AB3594"/>
    <w:rsid w:val="00AB3A1F"/>
    <w:rsid w:val="00AB4712"/>
    <w:rsid w:val="00AB4AA0"/>
    <w:rsid w:val="00AC101E"/>
    <w:rsid w:val="00AC4405"/>
    <w:rsid w:val="00AC60FE"/>
    <w:rsid w:val="00AC77AD"/>
    <w:rsid w:val="00AD1687"/>
    <w:rsid w:val="00AD3214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7F1D"/>
    <w:rsid w:val="00B35897"/>
    <w:rsid w:val="00B3610C"/>
    <w:rsid w:val="00B364A0"/>
    <w:rsid w:val="00B3671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2DAC"/>
    <w:rsid w:val="00BA4820"/>
    <w:rsid w:val="00BB05FA"/>
    <w:rsid w:val="00BB0ECB"/>
    <w:rsid w:val="00BB5B10"/>
    <w:rsid w:val="00BC1720"/>
    <w:rsid w:val="00BC19ED"/>
    <w:rsid w:val="00BC26FE"/>
    <w:rsid w:val="00BC4234"/>
    <w:rsid w:val="00BC5157"/>
    <w:rsid w:val="00BC52AC"/>
    <w:rsid w:val="00BC56D6"/>
    <w:rsid w:val="00BC7178"/>
    <w:rsid w:val="00BD601D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594"/>
    <w:rsid w:val="00C0490B"/>
    <w:rsid w:val="00C057E4"/>
    <w:rsid w:val="00C05B61"/>
    <w:rsid w:val="00C06052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5458B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126C"/>
    <w:rsid w:val="00C93B3C"/>
    <w:rsid w:val="00C95DBC"/>
    <w:rsid w:val="00CA6316"/>
    <w:rsid w:val="00CB1C7F"/>
    <w:rsid w:val="00CB69C9"/>
    <w:rsid w:val="00CB72F0"/>
    <w:rsid w:val="00CC10DD"/>
    <w:rsid w:val="00CC135B"/>
    <w:rsid w:val="00CC17A2"/>
    <w:rsid w:val="00CD15FB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3FD4"/>
    <w:rsid w:val="00D627EF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2D2E"/>
    <w:rsid w:val="00D833A0"/>
    <w:rsid w:val="00D85194"/>
    <w:rsid w:val="00D86101"/>
    <w:rsid w:val="00D86561"/>
    <w:rsid w:val="00D90D19"/>
    <w:rsid w:val="00D910AA"/>
    <w:rsid w:val="00D9454B"/>
    <w:rsid w:val="00DA03F9"/>
    <w:rsid w:val="00DA2FF9"/>
    <w:rsid w:val="00DC2396"/>
    <w:rsid w:val="00DC28E6"/>
    <w:rsid w:val="00DC515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37F08"/>
    <w:rsid w:val="00E437E8"/>
    <w:rsid w:val="00E4612F"/>
    <w:rsid w:val="00E465C4"/>
    <w:rsid w:val="00E46B02"/>
    <w:rsid w:val="00E47EBA"/>
    <w:rsid w:val="00E507EC"/>
    <w:rsid w:val="00E50AC1"/>
    <w:rsid w:val="00E5630C"/>
    <w:rsid w:val="00E574DF"/>
    <w:rsid w:val="00E57E75"/>
    <w:rsid w:val="00E63F64"/>
    <w:rsid w:val="00E644BF"/>
    <w:rsid w:val="00E72522"/>
    <w:rsid w:val="00E74623"/>
    <w:rsid w:val="00E81E34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EF6CFE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29B5"/>
    <w:rsid w:val="00F45699"/>
    <w:rsid w:val="00F467CC"/>
    <w:rsid w:val="00F46918"/>
    <w:rsid w:val="00F46DDE"/>
    <w:rsid w:val="00F503F5"/>
    <w:rsid w:val="00F50615"/>
    <w:rsid w:val="00F53832"/>
    <w:rsid w:val="00F57E08"/>
    <w:rsid w:val="00F61A04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29B5"/>
    <w:rsid w:val="00F95FDE"/>
    <w:rsid w:val="00F976AD"/>
    <w:rsid w:val="00FA1308"/>
    <w:rsid w:val="00FA1A61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 w:line="276" w:lineRule="auto"/>
    </w:pPr>
    <w:rPr>
      <w:rFonts w:cs="Calibr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254B7"/>
    <w:pPr>
      <w:keepNext/>
      <w:keepLines/>
      <w:spacing w:before="200" w:after="40"/>
      <w:outlineLvl w:val="0"/>
    </w:pPr>
    <w:rPr>
      <w:rFonts w:eastAsia="SimSun"/>
      <w:b/>
      <w:bCs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="SimSun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C5930"/>
    <w:pPr>
      <w:keepNext/>
      <w:keepLines/>
      <w:spacing w:before="120" w:after="40"/>
      <w:outlineLvl w:val="2"/>
    </w:pPr>
    <w:rPr>
      <w:rFonts w:eastAsia="SimSun"/>
      <w:b/>
      <w:bCs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C5930"/>
    <w:pPr>
      <w:keepNext/>
      <w:keepLines/>
      <w:spacing w:before="120" w:after="40"/>
      <w:outlineLvl w:val="3"/>
    </w:pPr>
    <w:rPr>
      <w:rFonts w:eastAsia="SimSun"/>
      <w:b/>
      <w:bCs/>
      <w:color w:val="A34A0D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C5930"/>
    <w:pPr>
      <w:keepNext/>
      <w:keepLines/>
      <w:spacing w:after="0"/>
      <w:outlineLvl w:val="4"/>
    </w:pPr>
    <w:rPr>
      <w:rFonts w:eastAsia="SimSun"/>
      <w:b/>
      <w:bCs/>
      <w:color w:val="B2500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254B7"/>
    <w:rPr>
      <w:rFonts w:eastAsia="SimSun"/>
      <w:b/>
      <w:bCs/>
      <w:color w:val="642D0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9305D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8C5930"/>
    <w:rPr>
      <w:rFonts w:eastAsia="SimSun"/>
      <w:b/>
      <w:bCs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8C5930"/>
    <w:rPr>
      <w:rFonts w:eastAsia="SimSun"/>
      <w:b/>
      <w:bCs/>
      <w:color w:val="A34A0D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8C5930"/>
    <w:rPr>
      <w:rFonts w:eastAsia="SimSun"/>
      <w:b/>
      <w:bCs/>
      <w:color w:val="B2500E"/>
    </w:rPr>
  </w:style>
  <w:style w:type="paragraph" w:styleId="Header">
    <w:name w:val="header"/>
    <w:basedOn w:val="Normal"/>
    <w:link w:val="HeaderChar"/>
    <w:uiPriority w:val="99"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068A2"/>
  </w:style>
  <w:style w:type="paragraph" w:styleId="Footer">
    <w:name w:val="footer"/>
    <w:basedOn w:val="Normal"/>
    <w:link w:val="FooterChar"/>
    <w:uiPriority w:val="99"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068A2"/>
  </w:style>
  <w:style w:type="paragraph" w:styleId="BalloonText">
    <w:name w:val="Balloon Text"/>
    <w:basedOn w:val="Normal"/>
    <w:link w:val="BalloonTextChar"/>
    <w:uiPriority w:val="99"/>
    <w:semiHidden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7932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sid w:val="00524789"/>
    <w:rPr>
      <w:b/>
      <w:bCs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</w:pPr>
  </w:style>
  <w:style w:type="character" w:styleId="FollowedHyperlink">
    <w:name w:val="FollowedHyperlink"/>
    <w:basedOn w:val="DefaultParagraphFont"/>
    <w:uiPriority w:val="99"/>
    <w:semiHidden/>
    <w:rsid w:val="00C0490B"/>
    <w:rPr>
      <w:color w:val="800080"/>
      <w:u w:val="single"/>
    </w:rPr>
  </w:style>
  <w:style w:type="paragraph" w:customStyle="1" w:styleId="Code">
    <w:name w:val="Code"/>
    <w:basedOn w:val="Normal"/>
    <w:link w:val="CodeChar"/>
    <w:uiPriority w:val="99"/>
    <w:rsid w:val="008063E1"/>
    <w:rPr>
      <w:rFonts w:ascii="Consolas" w:hAnsi="Consolas" w:cs="Consolas"/>
      <w:b/>
      <w:bCs/>
      <w:noProof/>
    </w:rPr>
  </w:style>
  <w:style w:type="character" w:customStyle="1" w:styleId="CodeChar">
    <w:name w:val="Code Char"/>
    <w:basedOn w:val="DefaultParagraphFont"/>
    <w:link w:val="Code"/>
    <w:uiPriority w:val="99"/>
    <w:locked/>
    <w:rsid w:val="008063E1"/>
    <w:rPr>
      <w:rFonts w:ascii="Consolas" w:hAnsi="Consolas" w:cs="Consolas"/>
      <w:b/>
      <w:bCs/>
      <w:noProof/>
    </w:rPr>
  </w:style>
  <w:style w:type="table" w:styleId="TableGrid">
    <w:name w:val="Table Grid"/>
    <w:basedOn w:val="TableNormal"/>
    <w:uiPriority w:val="99"/>
    <w:rsid w:val="00CD2B0A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E37F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12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2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28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92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92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2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28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9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9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2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29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2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28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8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2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28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2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290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2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289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9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9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9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2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2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2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29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2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2884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2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92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93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28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2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judge.softuni.bg/Contests/Practice/Index/155" TargetMode="External"/><Relationship Id="rId26" Type="http://schemas.openxmlformats.org/officeDocument/2006/relationships/hyperlink" Target="https://judge.softuni.bg/Contests/Practice/Index/15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udge.softuni.bg/Contests/Practice/Index/155" TargetMode="External"/><Relationship Id="rId7" Type="http://schemas.openxmlformats.org/officeDocument/2006/relationships/hyperlink" Target="https://softuni.bg/courses/programming-basics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judge.softuni.bg/Contests/Practice/Index/155" TargetMode="External"/><Relationship Id="rId25" Type="http://schemas.openxmlformats.org/officeDocument/2006/relationships/hyperlink" Target="https://judge.softuni.bg/Contests/Practice/Index/155" TargetMode="External"/><Relationship Id="rId2" Type="http://schemas.openxmlformats.org/officeDocument/2006/relationships/styles" Target="styles.xml"/><Relationship Id="rId16" Type="http://schemas.openxmlformats.org/officeDocument/2006/relationships/hyperlink" Target="https://judge.softuni.bg/Contests/Practice/Index/155" TargetMode="External"/><Relationship Id="rId20" Type="http://schemas.openxmlformats.org/officeDocument/2006/relationships/hyperlink" Target="https://judge.softuni.bg/Contests/Practice/Index/155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judge.softuni.bg/Contests/Practice/Index/155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judge.softuni.bg/Contests/Practice/Index/155" TargetMode="External"/><Relationship Id="rId28" Type="http://schemas.openxmlformats.org/officeDocument/2006/relationships/hyperlink" Target="https://judge.softuni.bg/Contests/Practice/Index/179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judge.softuni.bg/Contests/Practice/Index/155" TargetMode="External"/><Relationship Id="rId27" Type="http://schemas.openxmlformats.org/officeDocument/2006/relationships/hyperlink" Target="https://judge.softuni.bg/Contests/Practice/Index/169" TargetMode="External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7.png"/><Relationship Id="rId2" Type="http://schemas.openxmlformats.org/officeDocument/2006/relationships/hyperlink" Target="http://softuni.org/" TargetMode="External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image" Target="media/image10.jpeg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4.png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image" Target="media/image2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8.png"/><Relationship Id="rId4" Type="http://schemas.openxmlformats.org/officeDocument/2006/relationships/hyperlink" Target="http://softuni.bg/" TargetMode="External"/><Relationship Id="rId9" Type="http://schemas.openxmlformats.org/officeDocument/2006/relationships/image" Target="media/image1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9866</TotalTime>
  <Pages>9</Pages>
  <Words>1587</Words>
  <Characters>9048</Characters>
  <Application>Microsoft Office Outlook</Application>
  <DocSecurity>0</DocSecurity>
  <Lines>0</Lines>
  <Paragraphs>0</Paragraphs>
  <ScaleCrop>false</ScaleCrop>
  <Company>Software University Foundation - http://softuni.org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translator</cp:lastModifiedBy>
  <cp:revision>30</cp:revision>
  <cp:lastPrinted>2015-10-26T22:35:00Z</cp:lastPrinted>
  <dcterms:created xsi:type="dcterms:W3CDTF">2015-01-15T07:45:00Z</dcterms:created>
  <dcterms:modified xsi:type="dcterms:W3CDTF">2017-02-17T20:15:00Z</dcterms:modified>
  <cp:category>programming, education, software engineering, software development</cp:category>
</cp:coreProperties>
</file>