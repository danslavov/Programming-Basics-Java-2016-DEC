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06" w:rsidRPr="00114E20" w:rsidRDefault="00F81206" w:rsidP="00114E20">
      <w:pPr>
        <w:pStyle w:val="Heading1"/>
        <w:rPr>
          <w:rFonts w:cs="Times New Roman"/>
          <w:lang w:val="bg-BG"/>
        </w:rPr>
      </w:pPr>
      <w:r>
        <w:rPr>
          <w:lang w:val="bg-BG"/>
        </w:rPr>
        <w:t>Изпит по "Програмиране за начинаещи" – 28 август 2016</w:t>
      </w:r>
    </w:p>
    <w:p w:rsidR="00F81206" w:rsidRDefault="00F81206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5</w:t>
      </w:r>
      <w:r>
        <w:t>.</w:t>
      </w:r>
      <w:r>
        <w:rPr>
          <w:lang w:val="en-US"/>
        </w:rPr>
        <w:t xml:space="preserve"> </w:t>
      </w:r>
      <w:r>
        <w:t>Брадва</w:t>
      </w:r>
    </w:p>
    <w:p w:rsidR="00F81206" w:rsidRDefault="00F8120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bCs/>
          <w:lang w:val="bg-BG"/>
        </w:rPr>
        <w:t xml:space="preserve">цяло число </w:t>
      </w:r>
      <w:r w:rsidRPr="00D453C6">
        <w:rPr>
          <w:b/>
          <w:bCs/>
        </w:rPr>
        <w:t>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F81206" w:rsidRPr="00715B08" w:rsidRDefault="00F8120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bCs/>
          <w:lang w:val="bg-BG"/>
        </w:rPr>
        <w:t>5</w:t>
      </w:r>
      <w:r>
        <w:rPr>
          <w:b/>
          <w:bCs/>
          <w:lang w:val="bg-BG"/>
        </w:rPr>
        <w:t xml:space="preserve"> </w:t>
      </w:r>
      <w:r w:rsidRPr="00D453C6">
        <w:rPr>
          <w:b/>
          <w:bCs/>
          <w:lang w:val="bg-BG"/>
        </w:rPr>
        <w:t xml:space="preserve">* </w:t>
      </w:r>
      <w:r w:rsidRPr="00D453C6">
        <w:rPr>
          <w:b/>
          <w:bCs/>
        </w:rPr>
        <w:t>N</w:t>
      </w:r>
      <w:r w:rsidRPr="00D453C6">
        <w:rPr>
          <w:b/>
          <w:bCs/>
          <w:lang w:val="bg-BG"/>
        </w:rPr>
        <w:t xml:space="preserve">  колони</w:t>
      </w:r>
      <w:r>
        <w:t>.</w:t>
      </w:r>
    </w:p>
    <w:p w:rsidR="00F81206" w:rsidRDefault="00F81206" w:rsidP="00491F49">
      <w:pPr>
        <w:pStyle w:val="Heading3"/>
        <w:jc w:val="both"/>
        <w:rPr>
          <w:rFonts w:cs="Times New Roman"/>
          <w:lang w:val="bg-BG"/>
        </w:rPr>
      </w:pPr>
      <w:r w:rsidRPr="00B57630">
        <w:rPr>
          <w:lang w:val="bg-BG"/>
        </w:rPr>
        <w:t>Вход</w:t>
      </w:r>
    </w:p>
    <w:p w:rsidR="00F81206" w:rsidRPr="00D453C6" w:rsidRDefault="00F8120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bCs/>
          <w:lang w:val="bg-BG"/>
        </w:rPr>
        <w:t xml:space="preserve">цяло число </w:t>
      </w:r>
      <w:r w:rsidRPr="00D453C6">
        <w:rPr>
          <w:b/>
          <w:bCs/>
        </w:rPr>
        <w:t>N</w:t>
      </w:r>
      <w:r>
        <w:t xml:space="preserve"> </w:t>
      </w:r>
      <w:r>
        <w:rPr>
          <w:lang w:val="bg-BG"/>
        </w:rPr>
        <w:t>в ин</w:t>
      </w:r>
      <w:bookmarkStart w:id="0" w:name="_GoBack"/>
      <w:bookmarkEnd w:id="0"/>
      <w:r>
        <w:rPr>
          <w:lang w:val="bg-BG"/>
        </w:rPr>
        <w:t xml:space="preserve">тервала </w:t>
      </w:r>
      <w:r w:rsidRPr="00D453C6">
        <w:rPr>
          <w:b/>
          <w:bCs/>
        </w:rPr>
        <w:t>[2..42]</w:t>
      </w:r>
      <w:r>
        <w:t>.</w:t>
      </w:r>
    </w:p>
    <w:p w:rsidR="00F81206" w:rsidRPr="00D453C6" w:rsidRDefault="00F81206" w:rsidP="00D453C6">
      <w:pPr>
        <w:pStyle w:val="Heading3"/>
        <w:jc w:val="both"/>
        <w:rPr>
          <w:rFonts w:cs="Times New Roman"/>
          <w:lang w:val="bg-BG"/>
        </w:rPr>
      </w:pPr>
      <w:r w:rsidRPr="00B57630">
        <w:rPr>
          <w:lang w:val="bg-BG"/>
        </w:rPr>
        <w:t>Изход</w:t>
      </w:r>
    </w:p>
    <w:p w:rsidR="00F81206" w:rsidRPr="00D453C6" w:rsidRDefault="00F81206" w:rsidP="003718C3">
      <w:pPr>
        <w:rPr>
          <w:b/>
          <w:bCs/>
          <w:color w:val="984806"/>
          <w:lang w:val="bg-BG"/>
        </w:rPr>
      </w:pPr>
      <w:r>
        <w:rPr>
          <w:lang w:val="bg-BG"/>
        </w:rPr>
        <w:t>Да се отпечата</w:t>
      </w:r>
      <w:r w:rsidRPr="00DA6E29">
        <w:rPr>
          <w:lang w:val="bg-BG"/>
        </w:rPr>
        <w:t xml:space="preserve"> на конзолата</w:t>
      </w:r>
      <w:r w:rsidRPr="00DA6E29">
        <w:rPr>
          <w:b/>
          <w:bCs/>
          <w:lang w:val="bg-BG"/>
        </w:rPr>
        <w:t xml:space="preserve"> </w:t>
      </w:r>
      <w:r>
        <w:rPr>
          <w:lang w:val="bg-BG"/>
        </w:rPr>
        <w:t>брадва, точно както е в примерите.</w:t>
      </w:r>
    </w:p>
    <w:p w:rsidR="00F81206" w:rsidRPr="003C0CF3" w:rsidRDefault="00F81206" w:rsidP="007E1DAB">
      <w:pPr>
        <w:pStyle w:val="Heading3"/>
        <w:rPr>
          <w:rFonts w:cs="Times New Roman"/>
        </w:rPr>
      </w:pPr>
      <w:r w:rsidRPr="00B57630">
        <w:rPr>
          <w:lang w:val="bg-BG"/>
        </w:rPr>
        <w:t>Примерен вход и изход</w:t>
      </w:r>
    </w:p>
    <w:tbl>
      <w:tblPr>
        <w:tblW w:w="825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207"/>
        <w:gridCol w:w="1947"/>
        <w:gridCol w:w="701"/>
        <w:gridCol w:w="4395"/>
      </w:tblGrid>
      <w:tr w:rsidR="00F81206" w:rsidRPr="00A97EDC">
        <w:trPr>
          <w:trHeight w:val="196"/>
        </w:trPr>
        <w:tc>
          <w:tcPr>
            <w:tcW w:w="1207" w:type="dxa"/>
            <w:shd w:val="clear" w:color="auto" w:fill="D9D9D9"/>
          </w:tcPr>
          <w:p w:rsidR="00F81206" w:rsidRPr="00A97EDC" w:rsidRDefault="00F81206" w:rsidP="00A97EDC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F81206" w:rsidRPr="00A97EDC" w:rsidRDefault="00F81206" w:rsidP="00A97EDC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/>
          </w:tcPr>
          <w:p w:rsidR="00F81206" w:rsidRPr="00A97EDC" w:rsidRDefault="00F81206" w:rsidP="00A97EDC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/>
          </w:tcPr>
          <w:p w:rsidR="00F81206" w:rsidRPr="00A97EDC" w:rsidRDefault="00F81206" w:rsidP="00A97EDC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Изход</w:t>
            </w:r>
          </w:p>
        </w:tc>
      </w:tr>
      <w:tr w:rsidR="00F81206" w:rsidRPr="00A97EDC">
        <w:trPr>
          <w:trHeight w:val="1428"/>
        </w:trPr>
        <w:tc>
          <w:tcPr>
            <w:tcW w:w="1207" w:type="dxa"/>
          </w:tcPr>
          <w:p w:rsidR="00F81206" w:rsidRPr="00A97EDC" w:rsidRDefault="00F81206" w:rsidP="00A97EDC">
            <w:pPr>
              <w:spacing w:before="0" w:after="0" w:line="240" w:lineRule="auto"/>
              <w:rPr>
                <w:lang w:val="bg-BG"/>
              </w:rPr>
            </w:pPr>
            <w:r w:rsidRPr="00A97EDC">
              <w:rPr>
                <w:rFonts w:ascii="Consolas" w:hAnsi="Consolas" w:cs="Consolas"/>
              </w:rPr>
              <w:t>2</w:t>
            </w:r>
          </w:p>
        </w:tc>
        <w:tc>
          <w:tcPr>
            <w:tcW w:w="1947" w:type="dxa"/>
          </w:tcPr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------**--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------*-*-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*******-*-</w:t>
            </w:r>
          </w:p>
          <w:p w:rsidR="00F81206" w:rsidRDefault="00F81206" w:rsidP="00A97ED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A97EDC">
              <w:rPr>
                <w:rFonts w:ascii="Consolas" w:hAnsi="Consolas" w:cs="Consolas"/>
                <w:lang w:val="bg-BG"/>
              </w:rPr>
              <w:t>------***-</w:t>
            </w:r>
          </w:p>
          <w:p w:rsidR="00F81206" w:rsidRPr="006543BE" w:rsidRDefault="00F81206" w:rsidP="00A97EDC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701" w:type="dxa"/>
          </w:tcPr>
          <w:p w:rsidR="00F81206" w:rsidRPr="00A97EDC" w:rsidRDefault="00F81206" w:rsidP="00A97EDC">
            <w:pPr>
              <w:spacing w:before="60" w:after="0" w:line="240" w:lineRule="auto"/>
              <w:rPr>
                <w:lang w:val="bg-BG"/>
              </w:rPr>
            </w:pPr>
            <w:r w:rsidRPr="00A97EDC">
              <w:rPr>
                <w:lang w:val="bg-BG"/>
              </w:rPr>
              <w:t>5</w:t>
            </w:r>
          </w:p>
        </w:tc>
        <w:tc>
          <w:tcPr>
            <w:tcW w:w="4395" w:type="dxa"/>
          </w:tcPr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---------------**--------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---------------*--*------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---------------*---*-----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---------------*----*----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****************----*----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****************----*----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---------------*----*----</w:t>
            </w:r>
          </w:p>
          <w:p w:rsidR="00F81206" w:rsidRDefault="00F81206" w:rsidP="00A97ED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--------------********---</w:t>
            </w:r>
          </w:p>
          <w:p w:rsidR="00F81206" w:rsidRPr="006543BE" w:rsidRDefault="00F81206" w:rsidP="00A97EDC">
            <w:pPr>
              <w:spacing w:before="60" w:after="0" w:line="240" w:lineRule="auto"/>
            </w:pPr>
            <w:r>
              <w:rPr>
                <w:rFonts w:ascii="Consolas" w:hAnsi="Consolas" w:cs="Consolas"/>
              </w:rPr>
              <w:t>14             2*n-2   n/2-1</w:t>
            </w:r>
          </w:p>
        </w:tc>
      </w:tr>
      <w:tr w:rsidR="00F81206" w:rsidRPr="00A97E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/>
          </w:tcPr>
          <w:p w:rsidR="00F81206" w:rsidRPr="00A97EDC" w:rsidRDefault="00F81206" w:rsidP="00A97EDC">
            <w:pPr>
              <w:spacing w:before="12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/>
          </w:tcPr>
          <w:p w:rsidR="00F81206" w:rsidRPr="00A97EDC" w:rsidRDefault="00F81206" w:rsidP="00A97EDC">
            <w:pPr>
              <w:spacing w:before="120" w:line="240" w:lineRule="auto"/>
              <w:rPr>
                <w:b/>
                <w:bCs/>
                <w:lang w:val="bg-BG"/>
              </w:rPr>
            </w:pPr>
            <w:r w:rsidRPr="00A97EDC">
              <w:rPr>
                <w:b/>
                <w:bCs/>
                <w:lang w:val="bg-BG"/>
              </w:rPr>
              <w:t>Изход</w:t>
            </w:r>
          </w:p>
        </w:tc>
      </w:tr>
      <w:tr w:rsidR="00F81206" w:rsidRPr="00A97E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F81206" w:rsidRPr="00A97EDC" w:rsidRDefault="00F81206" w:rsidP="00A97EDC">
            <w:pPr>
              <w:spacing w:before="120" w:line="240" w:lineRule="auto"/>
              <w:rPr>
                <w:lang w:val="bg-BG"/>
              </w:rPr>
            </w:pPr>
            <w:r w:rsidRPr="00A97EDC"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------------------------**--------------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------------------------*-*-------------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------------------------*--*------------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------------------------*---*-----------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------------------------*----*----------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------------------------*-----*---------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------------------------*------*--------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*************************-------*-------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*************************-------*-------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*************************-------*-------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*************************-------*-------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------------------------*-------*-------</w:t>
            </w:r>
          </w:p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-----------------------*---------*------</w:t>
            </w:r>
          </w:p>
          <w:p w:rsidR="00F81206" w:rsidRPr="006543BE" w:rsidRDefault="00F81206" w:rsidP="00A97ED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----------------------*-----------*-----</w:t>
            </w:r>
          </w:p>
          <w:p w:rsidR="00F81206" w:rsidRDefault="00F81206" w:rsidP="00A97EDC">
            <w:pPr>
              <w:spacing w:before="120" w:line="240" w:lineRule="auto"/>
              <w:rPr>
                <w:rFonts w:ascii="Consolas" w:hAnsi="Consolas" w:cs="Consolas"/>
              </w:rPr>
            </w:pPr>
            <w:r w:rsidRPr="00A97EDC">
              <w:rPr>
                <w:rFonts w:ascii="Consolas" w:hAnsi="Consolas" w:cs="Consolas"/>
                <w:lang w:val="bg-BG"/>
              </w:rPr>
              <w:t>---------------------***************----</w:t>
            </w:r>
          </w:p>
          <w:p w:rsidR="00F81206" w:rsidRPr="006543BE" w:rsidRDefault="00F81206" w:rsidP="00A97EDC">
            <w:pPr>
              <w:spacing w:before="120" w:line="240" w:lineRule="auto"/>
            </w:pPr>
            <w:r w:rsidRPr="006543BE">
              <w:rPr>
                <w:rFonts w:ascii="Consolas" w:hAnsi="Consolas" w:cs="Consolas"/>
              </w:rPr>
              <w:t>(3 * n) - (n / 2 - 1)</w:t>
            </w:r>
            <w:r>
              <w:rPr>
                <w:rFonts w:ascii="Consolas" w:hAnsi="Consolas" w:cs="Consolas"/>
              </w:rPr>
              <w:t xml:space="preserve">     2*n-1     n/2</w:t>
            </w:r>
          </w:p>
        </w:tc>
      </w:tr>
      <w:tr w:rsidR="00F81206" w:rsidRPr="00A97E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F81206" w:rsidRPr="00A97EDC" w:rsidRDefault="00F81206" w:rsidP="00A97EDC">
            <w:pPr>
              <w:spacing w:before="120" w:line="240" w:lineRule="auto"/>
              <w:rPr>
                <w:lang w:val="bg-BG"/>
              </w:rPr>
            </w:pPr>
          </w:p>
        </w:tc>
        <w:tc>
          <w:tcPr>
            <w:tcW w:w="7043" w:type="dxa"/>
            <w:gridSpan w:val="3"/>
          </w:tcPr>
          <w:p w:rsidR="00F81206" w:rsidRPr="00A97EDC" w:rsidRDefault="00F81206" w:rsidP="00A97EDC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</w:p>
        </w:tc>
      </w:tr>
    </w:tbl>
    <w:p w:rsidR="00F81206" w:rsidRPr="005211D6" w:rsidRDefault="00F81206" w:rsidP="005211D6">
      <w:pPr>
        <w:spacing w:before="120"/>
        <w:rPr>
          <w:lang w:val="bg-BG"/>
        </w:rPr>
      </w:pPr>
    </w:p>
    <w:sectPr w:rsidR="00F81206" w:rsidRPr="005211D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206" w:rsidRDefault="00F81206" w:rsidP="008068A2">
      <w:pPr>
        <w:spacing w:after="0" w:line="240" w:lineRule="auto"/>
      </w:pPr>
      <w:r>
        <w:separator/>
      </w:r>
    </w:p>
  </w:endnote>
  <w:endnote w:type="continuationSeparator" w:id="0">
    <w:p w:rsidR="00F81206" w:rsidRDefault="00F812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206" w:rsidRPr="00AC77AD" w:rsidRDefault="00F81206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6" o:spid="_x0000_s2049" type="#_x0000_t202" style="position:absolute;margin-left:6.65pt;margin-top:8.95pt;width:117.1pt;height:40pt;z-index:251660288;visibility:visible" filled="f" stroked="f">
          <v:textbox inset=".5mm,.5mm,.5mm,.5mm">
            <w:txbxContent>
              <w:p w:rsidR="00F81206" w:rsidRDefault="00F81206" w:rsidP="008C5930">
                <w:pPr>
                  <w:spacing w:after="0" w:line="240" w:lineRule="auto"/>
                </w:pPr>
                <w:hyperlink r:id="rId1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i1047" type="#_x0000_t75" href="http://softuni.org/" style="width:107.25pt;height:34.5pt;visibility:visible" o:button="t">
                        <v:fill o:detectmouseclick="t"/>
                        <v:imagedata r:id="rId2" o:title=""/>
                      </v:shape>
                    </w:pict>
                  </w:r>
                </w:hyperlink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22" o:spid="_x0000_s2050" style="position:absolute;flip:y;z-index:251661312;visibility:visible;mso-wrap-distance-top:-3e-5mm;mso-wrap-distance-bottom:-3e-5mm" from="-.1pt,5.2pt" to="520.7pt,5.2pt" strokecolor="#f37123" strokeweight="1pt">
          <v:stroke endcap="round"/>
          <o:lock v:ext="edit" shapetype="f"/>
        </v:line>
      </w:pict>
    </w:r>
    <w:r>
      <w:rPr>
        <w:noProof/>
        <w:lang w:val="bg-BG" w:eastAsia="bg-BG"/>
      </w:rPr>
      <w:pict>
        <v:shape id="Text Box 21" o:spid="_x0000_s2051" type="#_x0000_t202" style="position:absolute;margin-left:444.65pt;margin-top:26.95pt;width:70.9pt;height:15.9pt;z-index:251662336;visibility:visible;v-text-anchor:middle" filled="f" stroked="f" strokeweight=".5pt">
          <v:path arrowok="t"/>
          <v:textbox inset="0,0,0,0">
            <w:txbxContent>
              <w:p w:rsidR="00F81206" w:rsidRPr="008C2B83" w:rsidRDefault="00F81206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6543B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7" o:spid="_x0000_s2052" type="#_x0000_t202" style="position:absolute;margin-left:125.15pt;margin-top:26.95pt;width:44.85pt;height:15.75pt;z-index:251663360;visibility:visible;v-text-anchor:middle" filled="f" stroked="f" strokeweight=".5pt">
          <v:path arrowok="t"/>
          <v:textbox inset=".5mm,0,0,0">
            <w:txbxContent>
              <w:p w:rsidR="00F81206" w:rsidRDefault="00F81206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5" o:spid="_x0000_s2053" type="#_x0000_t202" style="position:absolute;margin-left:124.4pt;margin-top:6.7pt;width:396.3pt;height:40.45pt;z-index:251664384;visibility:visible" filled="f" stroked="f">
          <v:textbox inset=".5mm,1.2mm,.5mm,.5mm">
            <w:txbxContent>
              <w:p w:rsidR="00F81206" w:rsidRDefault="00F81206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1206" w:rsidRDefault="00F81206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hyperlink r:id="rId5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4" o:spid="_x0000_i1048" type="#_x0000_t75" href="http://softuni.b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7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5" o:spid="_x0000_i1049" type="#_x0000_t75" href="http://softuni.org/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9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6" o:spid="_x0000_i1050" type="#_x0000_t75" href="http://facebook.com/SoftwareUnivers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1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7" o:spid="_x0000_i1051" type="#_x0000_t75" href="http://twitter.com/softun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3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8" o:spid="_x0000_i1052" type="#_x0000_t75" href="http://youtube.com/SoftwareUniversi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5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9" o:spid="_x0000_i1053" type="#_x0000_t75" href="http://plus.google.com/+Softuni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7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30" o:spid="_x0000_i1054" type="#_x0000_t75" href="http://www.linkedin.com/company/software-university-softuni-b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9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31" o:spid="_x0000_i1055" type="#_x0000_t75" href="http://slideshare.net/softwareuniversi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1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64" o:spid="_x0000_i1056" type="#_x0000_t75" href="http://github.com/softu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3" w:history="1">
                  <w:r w:rsidRPr="00A97EDC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65" o:spid="_x0000_i1057" type="#_x0000_t75" href="mailto:info@softuni." style="width:15.75pt;height:15.7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</v:shape>
      </w:pict>
    </w:r>
  </w:p>
  <w:p w:rsidR="00F81206" w:rsidRDefault="00F81206">
    <w:pPr>
      <w:pStyle w:val="Footer"/>
    </w:pPr>
  </w:p>
  <w:p w:rsidR="00F81206" w:rsidRPr="00AC77AD" w:rsidRDefault="00F81206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206" w:rsidRDefault="00F81206" w:rsidP="008068A2">
      <w:pPr>
        <w:spacing w:after="0" w:line="240" w:lineRule="auto"/>
      </w:pPr>
      <w:r>
        <w:separator/>
      </w:r>
    </w:p>
  </w:footnote>
  <w:footnote w:type="continuationSeparator" w:id="0">
    <w:p w:rsidR="00F81206" w:rsidRDefault="00F812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206" w:rsidRDefault="00F81206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5A87D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9A7A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BA2C5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9BABF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23A88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334F2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B5DC5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AEC44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36BE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2E6644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95E28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9200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5B206F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3AAC4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C7F6D8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1FADD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41CEE1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7BC0F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D16A6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BC3CE4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BD5AB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B0A8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FE2A0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1B0273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B82AC6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E02EB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F7D2BE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75ACE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71A3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ED6E3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E34F50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6F50EF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3C66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C3EEF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6972A1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811A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3BE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7EDC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065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CF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20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="SimSu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SimSu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05D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SimSu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SimSu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C5930"/>
    <w:rPr>
      <w:rFonts w:eastAsia="SimSu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8063E1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8063E1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CD2B0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311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9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8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22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74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49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06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12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org/" TargetMode="External"/><Relationship Id="rId21" Type="http://schemas.openxmlformats.org/officeDocument/2006/relationships/hyperlink" Target="http://github.com/softuni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.jpeg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softuni.bg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466</TotalTime>
  <Pages>2</Pages>
  <Words>208</Words>
  <Characters>1187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Lionbridge</cp:lastModifiedBy>
  <cp:revision>37</cp:revision>
  <cp:lastPrinted>2015-10-26T22:35:00Z</cp:lastPrinted>
  <dcterms:created xsi:type="dcterms:W3CDTF">2016-04-16T11:33:00Z</dcterms:created>
  <dcterms:modified xsi:type="dcterms:W3CDTF">2017-02-26T18:02:00Z</dcterms:modified>
  <cp:category>programming, education, software engineering, software development</cp:category>
</cp:coreProperties>
</file>